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0D9D" w14:textId="77777777" w:rsidR="006E6E87" w:rsidRPr="00940615" w:rsidRDefault="00322499" w:rsidP="006E6E87">
      <w:pPr>
        <w:pStyle w:val="JnepTitle"/>
      </w:pPr>
      <w:r w:rsidRPr="00322499">
        <w:rPr>
          <w:lang w:val="ru-RU"/>
        </w:rPr>
        <w:t>IoT-Enabled Health Monitoring System with Machine Learning for Real-Time Risk Assessment</w:t>
      </w:r>
    </w:p>
    <w:p w14:paraId="56130A70" w14:textId="77777777" w:rsidR="006E6E87" w:rsidRPr="00940615" w:rsidRDefault="006E6E87" w:rsidP="006E6E87">
      <w:pPr>
        <w:pStyle w:val="JnepNormal"/>
        <w:tabs>
          <w:tab w:val="left" w:pos="2909"/>
        </w:tabs>
      </w:pPr>
    </w:p>
    <w:p w14:paraId="338452B0" w14:textId="77777777" w:rsidR="006E6E87" w:rsidRDefault="00322499" w:rsidP="006E6E87">
      <w:pPr>
        <w:pStyle w:val="JnepAutors"/>
      </w:pPr>
      <w:r>
        <w:t>Afifa Shaikh</w:t>
      </w:r>
      <w:r w:rsidR="006E6E87" w:rsidRPr="00940615">
        <w:t>,</w:t>
      </w:r>
      <w:r w:rsidRPr="00322499">
        <w:t xml:space="preserve"> </w:t>
      </w:r>
      <w:r>
        <w:t>Soham Mali,</w:t>
      </w:r>
      <w:r w:rsidRPr="00322499">
        <w:t xml:space="preserve"> </w:t>
      </w:r>
      <w:r>
        <w:t xml:space="preserve">Pradeep Awubaigol, Aditya Koli, </w:t>
      </w:r>
    </w:p>
    <w:p w14:paraId="76650845" w14:textId="37D88533" w:rsidR="00322499" w:rsidRPr="00940615" w:rsidRDefault="00322499" w:rsidP="006E6E87">
      <w:pPr>
        <w:pStyle w:val="JnepAutors"/>
        <w:rPr>
          <w:vertAlign w:val="superscript"/>
        </w:rPr>
      </w:pPr>
      <w:r>
        <w:t>Salma Shahpur, Rajashri Khanai</w:t>
      </w:r>
    </w:p>
    <w:p w14:paraId="1CFB3335" w14:textId="77777777" w:rsidR="006E6E87" w:rsidRPr="00940615" w:rsidRDefault="006E6E87" w:rsidP="006E6E87">
      <w:pPr>
        <w:pStyle w:val="JnepNormal"/>
      </w:pPr>
    </w:p>
    <w:p w14:paraId="6BE840B5" w14:textId="3E761808" w:rsidR="006E6E87" w:rsidRPr="00190944" w:rsidRDefault="006E6E87" w:rsidP="00322499">
      <w:pPr>
        <w:pStyle w:val="JnepAffiliations"/>
      </w:pPr>
      <w:r w:rsidRPr="00EC3A90">
        <w:rPr>
          <w:iCs/>
          <w:vertAlign w:val="superscript"/>
        </w:rPr>
        <w:tab/>
      </w:r>
      <w:r w:rsidR="00322499" w:rsidRPr="00322499">
        <w:rPr>
          <w:lang w:val="ru-RU"/>
        </w:rPr>
        <w:t>KLE Tech</w:t>
      </w:r>
      <w:r w:rsidR="00322499">
        <w:rPr>
          <w:lang w:val="en-IN"/>
        </w:rPr>
        <w:t>nology</w:t>
      </w:r>
      <w:r w:rsidR="00322499" w:rsidRPr="00322499">
        <w:rPr>
          <w:lang w:val="ru-RU"/>
        </w:rPr>
        <w:t xml:space="preserve"> Univ</w:t>
      </w:r>
      <w:r w:rsidR="00322499">
        <w:rPr>
          <w:lang w:val="en-IN"/>
        </w:rPr>
        <w:t>ersity</w:t>
      </w:r>
      <w:r w:rsidR="00A02361">
        <w:rPr>
          <w:lang w:val="en-IN"/>
        </w:rPr>
        <w:t>’s</w:t>
      </w:r>
      <w:r w:rsidR="00322499" w:rsidRPr="00322499">
        <w:rPr>
          <w:lang w:val="ru-RU"/>
        </w:rPr>
        <w:t xml:space="preserve"> </w:t>
      </w:r>
      <w:r w:rsidR="00B9043D">
        <w:t xml:space="preserve">Dr. </w:t>
      </w:r>
      <w:r w:rsidR="00322499" w:rsidRPr="00322499">
        <w:rPr>
          <w:lang w:val="ru-RU"/>
        </w:rPr>
        <w:t>MSSCET, Belagavi</w:t>
      </w:r>
      <w:r w:rsidR="00322499">
        <w:rPr>
          <w:lang w:val="en-IN"/>
        </w:rPr>
        <w:t>, KA, India</w:t>
      </w:r>
    </w:p>
    <w:p w14:paraId="48075265" w14:textId="77777777" w:rsidR="006E6E87" w:rsidRPr="00A426FF" w:rsidRDefault="006E6E87" w:rsidP="006E6E87">
      <w:pPr>
        <w:pStyle w:val="JnepAbstract"/>
        <w:ind w:firstLine="0"/>
        <w:jc w:val="center"/>
        <w:rPr>
          <w:spacing w:val="-2"/>
        </w:rPr>
      </w:pPr>
      <w:r w:rsidRPr="00A426FF">
        <w:rPr>
          <w:spacing w:val="-2"/>
        </w:rPr>
        <w:t xml:space="preserve">(Received </w:t>
      </w:r>
      <w:r w:rsidR="00322499">
        <w:rPr>
          <w:spacing w:val="-2"/>
        </w:rPr>
        <w:t>23</w:t>
      </w:r>
      <w:r w:rsidRPr="00A426FF">
        <w:rPr>
          <w:spacing w:val="-2"/>
        </w:rPr>
        <w:t xml:space="preserve"> </w:t>
      </w:r>
      <w:r w:rsidR="00322499">
        <w:rPr>
          <w:spacing w:val="-2"/>
        </w:rPr>
        <w:t>December</w:t>
      </w:r>
      <w:r w:rsidRPr="00A426FF">
        <w:rPr>
          <w:spacing w:val="-2"/>
        </w:rPr>
        <w:t xml:space="preserve"> 20</w:t>
      </w:r>
      <w:r w:rsidR="00322499">
        <w:rPr>
          <w:spacing w:val="-2"/>
        </w:rPr>
        <w:t>24</w:t>
      </w:r>
      <w:r w:rsidRPr="00A426FF">
        <w:rPr>
          <w:spacing w:val="-2"/>
        </w:rPr>
        <w:t xml:space="preserve">; revised manuscript received </w:t>
      </w:r>
      <w:r w:rsidR="001B5558">
        <w:rPr>
          <w:spacing w:val="-2"/>
        </w:rPr>
        <w:t>-</w:t>
      </w:r>
      <w:r w:rsidRPr="00A426FF">
        <w:rPr>
          <w:spacing w:val="-2"/>
        </w:rPr>
        <w:t>; published online</w:t>
      </w:r>
      <w:r w:rsidR="00A563DB">
        <w:rPr>
          <w:spacing w:val="-2"/>
        </w:rPr>
        <w:t xml:space="preserve"> </w:t>
      </w:r>
      <w:r w:rsidR="001B5558">
        <w:rPr>
          <w:spacing w:val="-2"/>
        </w:rPr>
        <w:t>-</w:t>
      </w:r>
      <w:r w:rsidRPr="00A426FF">
        <w:rPr>
          <w:spacing w:val="-2"/>
        </w:rPr>
        <w:t>)</w:t>
      </w:r>
    </w:p>
    <w:p w14:paraId="5BF0C33B" w14:textId="77777777" w:rsidR="006E6E87" w:rsidRPr="00EC3A90" w:rsidRDefault="006E6E87" w:rsidP="006E6E87">
      <w:pPr>
        <w:pStyle w:val="JnepNormal"/>
      </w:pPr>
    </w:p>
    <w:p w14:paraId="3E7EA6C5" w14:textId="77777777" w:rsidR="006E6E87" w:rsidRPr="00EC3A90" w:rsidRDefault="001B5558" w:rsidP="006E6E87">
      <w:pPr>
        <w:pStyle w:val="JnepAbstract"/>
      </w:pPr>
      <w:r w:rsidRPr="001B5558">
        <w:rPr>
          <w:lang w:val="ru-RU"/>
        </w:rPr>
        <w:t>Cardiovascular disorders are the top diseases worldwide causing deaths, which means they should be recorded and analyzed in real-time in order to evade possible issues. This paper describes a healthcare monitoring system which takes advantage of the Internet of Things technology and machine learning in predicting the cardiovascular risk. The system uses a Random Forest Classifier that receives heart rate and temperature sensor data, as well as lifestyle factors, to give clear and accurate health insights through an easy to use interface. This strategy would involve tackling the ongoing problem of wrong predictions and non-scalable diagnostic tools employing surgical robotics while providing new ways to look at the problem and avoid lifethreatening issues.</w:t>
      </w:r>
    </w:p>
    <w:p w14:paraId="1BD0A278" w14:textId="77777777" w:rsidR="006E6E87" w:rsidRPr="00EC3A90" w:rsidRDefault="006E6E87" w:rsidP="006E6E87">
      <w:pPr>
        <w:pStyle w:val="JnepEmptystring"/>
      </w:pPr>
    </w:p>
    <w:p w14:paraId="2DF59356" w14:textId="77777777" w:rsidR="006E6E87" w:rsidRPr="001B5558" w:rsidRDefault="006E6E87" w:rsidP="006E6E87">
      <w:pPr>
        <w:pStyle w:val="JnepAbstract"/>
        <w:ind w:firstLine="0"/>
        <w:rPr>
          <w:lang w:val="en-IN"/>
        </w:rPr>
      </w:pPr>
      <w:r w:rsidRPr="00EC3A90">
        <w:rPr>
          <w:b/>
        </w:rPr>
        <w:t xml:space="preserve">Keywords: </w:t>
      </w:r>
      <w:r w:rsidR="001B5558" w:rsidRPr="001B5558">
        <w:rPr>
          <w:lang w:val="ru-RU"/>
        </w:rPr>
        <w:t>IoT, Health Monitoring, Machine Learning, Real-Time Risk Assessment, Cardiovascular Health, Random Forest Classifier, Predictive Analytics, Sensor Data Integration</w:t>
      </w:r>
      <w:r w:rsidR="001B5558">
        <w:rPr>
          <w:lang w:val="en-IN"/>
        </w:rPr>
        <w:t>.</w:t>
      </w:r>
    </w:p>
    <w:p w14:paraId="4122177E" w14:textId="77777777" w:rsidR="006E6E87" w:rsidRPr="00940615" w:rsidRDefault="006E6E87" w:rsidP="006E6E87">
      <w:pPr>
        <w:pStyle w:val="JnepEmptystring"/>
      </w:pPr>
    </w:p>
    <w:tbl>
      <w:tblPr>
        <w:tblW w:w="0" w:type="auto"/>
        <w:tblLook w:val="04A0" w:firstRow="1" w:lastRow="0" w:firstColumn="1" w:lastColumn="0" w:noHBand="0" w:noVBand="1"/>
      </w:tblPr>
      <w:tblGrid>
        <w:gridCol w:w="4816"/>
        <w:gridCol w:w="4822"/>
      </w:tblGrid>
      <w:tr w:rsidR="006E6E87" w:rsidRPr="006E6E87" w14:paraId="5742B5F2" w14:textId="77777777" w:rsidTr="00684E7F">
        <w:tc>
          <w:tcPr>
            <w:tcW w:w="4868" w:type="dxa"/>
            <w:shd w:val="clear" w:color="auto" w:fill="auto"/>
          </w:tcPr>
          <w:p w14:paraId="53EC2107" w14:textId="77777777" w:rsidR="006E6E87" w:rsidRPr="00181678" w:rsidRDefault="006E6E87" w:rsidP="00684E7F">
            <w:pPr>
              <w:pStyle w:val="JnepAbstract"/>
              <w:ind w:right="0" w:firstLine="0"/>
              <w:rPr>
                <w:lang w:val="ru-RU"/>
              </w:rPr>
            </w:pPr>
            <w:r w:rsidRPr="00181678">
              <w:rPr>
                <w:lang w:val="ru-RU"/>
              </w:rPr>
              <w:t xml:space="preserve">DOI: </w:t>
            </w:r>
          </w:p>
        </w:tc>
        <w:tc>
          <w:tcPr>
            <w:tcW w:w="4869" w:type="dxa"/>
            <w:shd w:val="clear" w:color="auto" w:fill="auto"/>
          </w:tcPr>
          <w:p w14:paraId="24BBE4BC" w14:textId="6C5B69AD" w:rsidR="006E6E87" w:rsidRPr="00F32227" w:rsidRDefault="006E6E87" w:rsidP="00684E7F">
            <w:pPr>
              <w:pStyle w:val="JnepAbstract"/>
              <w:ind w:left="4" w:right="732" w:firstLine="0"/>
              <w:jc w:val="right"/>
            </w:pPr>
            <w:r w:rsidRPr="00490C1E">
              <w:t xml:space="preserve">PACS number(s): </w:t>
            </w:r>
            <w:r w:rsidR="00F32227" w:rsidRPr="00F32227">
              <w:t>07.07.Df</w:t>
            </w:r>
            <w:r w:rsidR="00F32227">
              <w:t xml:space="preserve">, </w:t>
            </w:r>
            <w:r w:rsidR="00F32227" w:rsidRPr="00F32227">
              <w:t>07.05.Tp</w:t>
            </w:r>
            <w:r w:rsidR="00F32227">
              <w:t xml:space="preserve">, </w:t>
            </w:r>
            <w:r w:rsidR="00F32227" w:rsidRPr="00F32227">
              <w:t>87.19.U</w:t>
            </w:r>
          </w:p>
        </w:tc>
      </w:tr>
    </w:tbl>
    <w:p w14:paraId="354AE0DA" w14:textId="6CA71AEE" w:rsidR="006E6E87" w:rsidRDefault="006E6E87" w:rsidP="00F32227">
      <w:pPr>
        <w:pStyle w:val="JnepNormal"/>
        <w:ind w:right="849" w:firstLine="0"/>
      </w:pPr>
    </w:p>
    <w:p w14:paraId="14A0E02B" w14:textId="77777777" w:rsidR="00AC3494" w:rsidRPr="00490C1E" w:rsidRDefault="00AC3494" w:rsidP="006E6E87">
      <w:pPr>
        <w:pStyle w:val="JnepNormal"/>
      </w:pPr>
    </w:p>
    <w:p w14:paraId="7AC48458" w14:textId="77777777" w:rsidR="006E6E87" w:rsidRPr="002830C2" w:rsidRDefault="006E6E87" w:rsidP="006E6E87">
      <w:pPr>
        <w:pStyle w:val="JnepNormal"/>
        <w:sectPr w:rsidR="006E6E87" w:rsidRPr="002830C2" w:rsidSect="006E6E87">
          <w:headerReference w:type="even" r:id="rId8"/>
          <w:headerReference w:type="default" r:id="rId9"/>
          <w:footerReference w:type="even" r:id="rId10"/>
          <w:footerReference w:type="default" r:id="rId11"/>
          <w:headerReference w:type="first" r:id="rId12"/>
          <w:footerReference w:type="first" r:id="rId13"/>
          <w:footnotePr>
            <w:numFmt w:val="chicago"/>
          </w:footnotePr>
          <w:type w:val="continuous"/>
          <w:pgSz w:w="11906" w:h="16838" w:code="9"/>
          <w:pgMar w:top="1474" w:right="1134" w:bottom="1474" w:left="1134" w:header="851" w:footer="1026" w:gutter="0"/>
          <w:cols w:space="340"/>
          <w:titlePg/>
          <w:docGrid w:linePitch="360"/>
        </w:sectPr>
      </w:pPr>
    </w:p>
    <w:p w14:paraId="6016230C" w14:textId="46CE0311" w:rsidR="006E6E87" w:rsidRPr="00940615" w:rsidRDefault="001B6B1D" w:rsidP="006E6E87">
      <w:pPr>
        <w:pStyle w:val="JnepSection"/>
      </w:pPr>
      <w:r w:rsidRPr="001B6B1D">
        <w:rPr>
          <w:lang w:val="ru-RU"/>
        </w:rPr>
        <w:t>INTRODUCTION</w:t>
      </w:r>
    </w:p>
    <w:p w14:paraId="4C4B5F98" w14:textId="77777777" w:rsidR="006E6E87" w:rsidRPr="00181678" w:rsidRDefault="006E6E87" w:rsidP="006E6E87">
      <w:pPr>
        <w:pStyle w:val="JnepEmptystring"/>
        <w:rPr>
          <w:lang w:val="ru-RU"/>
        </w:rPr>
      </w:pPr>
    </w:p>
    <w:p w14:paraId="32CD9AE4" w14:textId="6DDA5CCC" w:rsidR="001B6B1D" w:rsidRDefault="001B6B1D" w:rsidP="006E6E87">
      <w:pPr>
        <w:pStyle w:val="JnepNormal"/>
        <w:rPr>
          <w:spacing w:val="-1"/>
          <w:lang w:val="en-IN"/>
        </w:rPr>
      </w:pPr>
      <w:r w:rsidRPr="001B6B1D">
        <w:rPr>
          <w:spacing w:val="-1"/>
          <w:lang w:val="ru-RU"/>
        </w:rPr>
        <w:t>Despite improvement in the means of treatment, cardiovascular conditions continue to be among the primary sources of global mortality, affecting millions of people suffering from such afflictions as arrhythmias, cardiac arrest, and other heart issues. It is particularly important to identify risks relative to the patient’s cardiac health status in the early stages of treatment in order to eventually improve such patient</w:t>
      </w:r>
      <w:r w:rsidR="00B9043D">
        <w:rPr>
          <w:spacing w:val="-1"/>
        </w:rPr>
        <w:t>’</w:t>
      </w:r>
      <w:r w:rsidRPr="001B6B1D">
        <w:rPr>
          <w:spacing w:val="-1"/>
          <w:lang w:val="ru-RU"/>
        </w:rPr>
        <w:t>s outcomes. The expansion of the Internet of Things (IoT), as well Machine Learning (ML) have resulted in more advanced and dependable healthcare solutions. By combining real-time monitoring with predictive analysis, IoT systems portray the future of healthcare by providing inexpensive, timely, and actionable information about the cardiovascular health of its users.</w:t>
      </w:r>
    </w:p>
    <w:p w14:paraId="05E7FE5B" w14:textId="7B620EF7" w:rsidR="001B6B1D" w:rsidRDefault="001B6B1D" w:rsidP="006E6E87">
      <w:pPr>
        <w:pStyle w:val="JnepNormal"/>
        <w:rPr>
          <w:spacing w:val="-1"/>
          <w:lang w:val="en-IN"/>
        </w:rPr>
      </w:pPr>
      <w:r w:rsidRPr="001B6B1D">
        <w:rPr>
          <w:spacing w:val="-1"/>
          <w:lang w:val="ru-RU"/>
        </w:rPr>
        <w:t>The drive for this project stems from the fact that there is a need for a system to continuously monitor heart rate, temperature, and integrate the assessment of multiple lifestyle and family history factors into a single algorithm that can forecast the health risk. This system will not only present a new look at health monitoring and improving devices but also systems that incorporate real-time sensor data and machine learning models for forecasting and decision-making.</w:t>
      </w:r>
    </w:p>
    <w:p w14:paraId="5A10D527" w14:textId="2677E4C1" w:rsidR="001B6B1D" w:rsidRDefault="001B6B1D" w:rsidP="006E6E87">
      <w:pPr>
        <w:pStyle w:val="JnepNormal"/>
        <w:rPr>
          <w:spacing w:val="-1"/>
          <w:lang w:val="en-IN"/>
        </w:rPr>
      </w:pPr>
      <w:r w:rsidRPr="001B6B1D">
        <w:rPr>
          <w:spacing w:val="-1"/>
          <w:lang w:val="ru-RU"/>
        </w:rPr>
        <w:t>The primary goals of this project include:</w:t>
      </w:r>
    </w:p>
    <w:p w14:paraId="7874D196" w14:textId="35886C86" w:rsidR="001B6B1D" w:rsidRDefault="001B6B1D" w:rsidP="001B6B1D">
      <w:pPr>
        <w:pStyle w:val="JnepNormal"/>
        <w:numPr>
          <w:ilvl w:val="0"/>
          <w:numId w:val="26"/>
        </w:numPr>
        <w:rPr>
          <w:spacing w:val="-1"/>
          <w:lang w:val="en-IN"/>
        </w:rPr>
      </w:pPr>
      <w:r w:rsidRPr="001B6B1D">
        <w:rPr>
          <w:spacing w:val="-1"/>
          <w:lang w:val="ru-RU"/>
        </w:rPr>
        <w:t>Developing an IoT-based system for the constant observation of heart rate.</w:t>
      </w:r>
    </w:p>
    <w:p w14:paraId="6BBC045C" w14:textId="748C96F3" w:rsidR="001B6B1D" w:rsidRDefault="001B6B1D" w:rsidP="001B6B1D">
      <w:pPr>
        <w:pStyle w:val="JnepNormal"/>
        <w:numPr>
          <w:ilvl w:val="0"/>
          <w:numId w:val="26"/>
        </w:numPr>
        <w:rPr>
          <w:spacing w:val="-1"/>
          <w:lang w:val="en-IN"/>
        </w:rPr>
      </w:pPr>
      <w:r w:rsidRPr="001B6B1D">
        <w:rPr>
          <w:spacing w:val="-1"/>
          <w:lang w:val="ru-RU"/>
        </w:rPr>
        <w:t>Embedding a machine learning model that would predict health risk based on the age, weight, stress levels, and already collected sensor data of the user.</w:t>
      </w:r>
    </w:p>
    <w:p w14:paraId="13ABA4B7" w14:textId="3CA3535B" w:rsidR="001B6B1D" w:rsidRDefault="001B6B1D" w:rsidP="001B6B1D">
      <w:pPr>
        <w:pStyle w:val="JnepNormal"/>
        <w:numPr>
          <w:ilvl w:val="0"/>
          <w:numId w:val="26"/>
        </w:numPr>
        <w:rPr>
          <w:spacing w:val="-1"/>
          <w:lang w:val="en-IN"/>
        </w:rPr>
      </w:pPr>
      <w:r w:rsidRPr="001B6B1D">
        <w:rPr>
          <w:spacing w:val="-1"/>
          <w:lang w:val="ru-RU"/>
        </w:rPr>
        <w:t>Creating a simple but engaging and effective user interface for efficient interaction with the system to obtain health and data-related insights and the ability to visually represent the obtained data.</w:t>
      </w:r>
    </w:p>
    <w:p w14:paraId="044F24C2" w14:textId="3B1AF169" w:rsidR="00755C53" w:rsidRDefault="00755C53" w:rsidP="00755C53">
      <w:pPr>
        <w:pStyle w:val="JnepNormal"/>
        <w:rPr>
          <w:spacing w:val="-1"/>
          <w:lang w:val="en-IN"/>
        </w:rPr>
      </w:pPr>
      <w:r w:rsidRPr="00755C53">
        <w:rPr>
          <w:spacing w:val="-1"/>
          <w:lang w:val="ru-RU"/>
        </w:rPr>
        <w:t xml:space="preserve">Current IoT based health tracking systems work by measuring certain body parameters like heartbeat, temperature with sensor embedded in a wearable or a </w:t>
      </w:r>
      <w:r w:rsidRPr="00755C53">
        <w:rPr>
          <w:spacing w:val="-1"/>
          <w:lang w:val="ru-RU"/>
        </w:rPr>
        <w:t>portable device. A number of researchers came up with a number of systems which have integrated a number of sensors, and could access data online. One such instance is the case where armed with microcontrollers and wireless modules, such systems could relay health data through mobile or web apps for remote health management, or mobile assistance, convenience and remote access over the patients’ health status.</w:t>
      </w:r>
    </w:p>
    <w:p w14:paraId="2A2F0610" w14:textId="3B26E9D7" w:rsidR="00755C53" w:rsidRDefault="00755C53" w:rsidP="00755C53">
      <w:pPr>
        <w:pStyle w:val="JnepNormal"/>
        <w:rPr>
          <w:spacing w:val="-1"/>
          <w:lang w:val="en-IN"/>
        </w:rPr>
      </w:pPr>
      <w:r w:rsidRPr="00755C53">
        <w:rPr>
          <w:spacing w:val="-1"/>
          <w:lang w:val="ru-RU"/>
        </w:rPr>
        <w:t>Currently, in spite of the progress there have been some drawbacks in IoT-based health monitoring systems like the poor connection of the predictive models with it, latency problems in cloud-based systems and dependence on the continuous availability of the devices. Machine learning algorithms typically show poor generalization due to overfitting that is caused by the scarcity of the data. At the same time, most of the time, lifestyle factors such as stress, sleep, and exercise are marginalized, therefore making it more difficult to know the correct health risk. These challenges reveal the importance of a holistic solution that incorporates the synchronization of the real-time tracking and the tailoring of predictive analytics to the patient’s individual needs.</w:t>
      </w:r>
    </w:p>
    <w:p w14:paraId="0A5E9273" w14:textId="62FECABC" w:rsidR="005A0197" w:rsidRDefault="005A0197" w:rsidP="00755C53">
      <w:pPr>
        <w:pStyle w:val="JnepNormal"/>
        <w:rPr>
          <w:spacing w:val="-1"/>
          <w:lang w:val="en-IN"/>
        </w:rPr>
      </w:pPr>
      <w:r w:rsidRPr="005A0197">
        <w:rPr>
          <w:spacing w:val="-1"/>
          <w:lang w:val="ru-RU"/>
        </w:rPr>
        <w:t>The chief task is to build a system that harmonizes the real-time acquisition of physiological data through predictive analytics in health risk assessment. Conventional monitoring devices provide a limited scope of parameters and have no holistic analysis therefore, users might be unaware of possible future risks. As well, the inclusion of many variables such as age, weight, stress levels, and medical history in the creation of a correct predictive model, is a big problem in terms of both computational and algorithmic challenges. Reliability, user friendliness, and scalability in both hardware and software in turn are performance problems.</w:t>
      </w:r>
    </w:p>
    <w:p w14:paraId="31B619D2" w14:textId="1B2C886E" w:rsidR="005A0197" w:rsidRDefault="005A0197" w:rsidP="00755C53">
      <w:pPr>
        <w:pStyle w:val="JnepNormal"/>
        <w:rPr>
          <w:spacing w:val="-1"/>
          <w:lang w:val="en-IN"/>
        </w:rPr>
      </w:pPr>
      <w:r w:rsidRPr="005A0197">
        <w:rPr>
          <w:spacing w:val="-1"/>
          <w:lang w:val="ru-RU"/>
        </w:rPr>
        <w:t xml:space="preserve">For the solution of the challenges, we have designed a smart device that gathers a set of measurement parameters like heart rate and temperature, which machine learning algorithms use to provide further processing. The model known as the Random Forest Classifier is used as the main prediction method for its great ability to deal with different data types and for its </w:t>
      </w:r>
      <w:r w:rsidRPr="005A0197">
        <w:rPr>
          <w:spacing w:val="-1"/>
          <w:lang w:val="ru-RU"/>
        </w:rPr>
        <w:lastRenderedPageBreak/>
        <w:t>low overfitting attribute. The model is based on Biomedical signals and living style factors, and the data have been standardized with a StandardScaler and through the application of LabelEncoders to the categorical features. The system is capable of leveraging Flask as the back-end web service thus, it allows the data transfer and also supports a simple and intuitive interface to insert data, make the prediction and visualize the results.</w:t>
      </w:r>
    </w:p>
    <w:p w14:paraId="2B8F6D58" w14:textId="5928225B" w:rsidR="005A0197" w:rsidRDefault="005A0197" w:rsidP="005A0197">
      <w:pPr>
        <w:pStyle w:val="JnepNormal"/>
        <w:numPr>
          <w:ilvl w:val="0"/>
          <w:numId w:val="27"/>
        </w:numPr>
        <w:rPr>
          <w:spacing w:val="-1"/>
          <w:lang w:val="en-IN"/>
        </w:rPr>
      </w:pPr>
      <w:r w:rsidRPr="005A0197">
        <w:rPr>
          <w:spacing w:val="-1"/>
          <w:lang w:val="ru-RU"/>
        </w:rPr>
        <w:t>Smart device development with cloud connectivity and machine learning technology to accurately capture heart rate and body temperature data for real-time health information analytics.</w:t>
      </w:r>
    </w:p>
    <w:p w14:paraId="64C9E515" w14:textId="03983E0B" w:rsidR="005A0197" w:rsidRDefault="005A0197" w:rsidP="005A0197">
      <w:pPr>
        <w:pStyle w:val="JnepNormal"/>
        <w:numPr>
          <w:ilvl w:val="0"/>
          <w:numId w:val="27"/>
        </w:numPr>
        <w:rPr>
          <w:spacing w:val="-1"/>
          <w:lang w:val="en-IN"/>
        </w:rPr>
      </w:pPr>
      <w:r w:rsidRPr="005A0197">
        <w:rPr>
          <w:spacing w:val="-1"/>
          <w:lang w:val="ru-RU"/>
        </w:rPr>
        <w:t>Integration of lifestyle factors, such as stress levels and sleep duration, along with sensor data for a comprehensive health risk analysis.</w:t>
      </w:r>
    </w:p>
    <w:p w14:paraId="64EFF277" w14:textId="09112AD7" w:rsidR="005A0197" w:rsidRDefault="005A0197" w:rsidP="005A0197">
      <w:pPr>
        <w:pStyle w:val="JnepNormal"/>
        <w:numPr>
          <w:ilvl w:val="0"/>
          <w:numId w:val="27"/>
        </w:numPr>
        <w:rPr>
          <w:spacing w:val="-1"/>
          <w:lang w:val="en-IN"/>
        </w:rPr>
      </w:pPr>
      <w:r w:rsidRPr="005A0197">
        <w:rPr>
          <w:spacing w:val="-1"/>
          <w:lang w:val="ru-RU"/>
        </w:rPr>
        <w:t>Implementation of a Random Forest Classifier with optimized preprocessing techniques, including feature scaling and encoding, to achieve high prediction accuracy.</w:t>
      </w:r>
    </w:p>
    <w:p w14:paraId="622F0915" w14:textId="3B533ADD" w:rsidR="005A0197" w:rsidRDefault="005A0197" w:rsidP="005A0197">
      <w:pPr>
        <w:pStyle w:val="JnepNormal"/>
        <w:numPr>
          <w:ilvl w:val="0"/>
          <w:numId w:val="27"/>
        </w:numPr>
        <w:rPr>
          <w:spacing w:val="-1"/>
          <w:lang w:val="en-IN"/>
        </w:rPr>
      </w:pPr>
      <w:r w:rsidRPr="005A0197">
        <w:rPr>
          <w:spacing w:val="-1"/>
          <w:lang w:val="ru-RU"/>
        </w:rPr>
        <w:t>Design of an interactive interface to enhance user engagement and provide visually intuitive insights into health trends and risks.</w:t>
      </w:r>
    </w:p>
    <w:p w14:paraId="49D621CF" w14:textId="77777777" w:rsidR="005A0197" w:rsidRDefault="005A0197" w:rsidP="005A0197">
      <w:pPr>
        <w:pStyle w:val="JnepNormal"/>
        <w:rPr>
          <w:spacing w:val="-1"/>
          <w:lang w:val="en-IN"/>
        </w:rPr>
      </w:pPr>
    </w:p>
    <w:p w14:paraId="2956572C" w14:textId="372A987E" w:rsidR="005A0197" w:rsidRDefault="005A0197" w:rsidP="005A0197">
      <w:pPr>
        <w:pStyle w:val="JnepNormal"/>
        <w:rPr>
          <w:spacing w:val="-1"/>
          <w:lang w:val="en-IN"/>
        </w:rPr>
      </w:pPr>
      <w:r w:rsidRPr="005A0197">
        <w:rPr>
          <w:spacing w:val="-1"/>
          <w:lang w:val="ru-RU"/>
        </w:rPr>
        <w:t>The paper is organized as follows: Section II reviews related work and research gaps. Section III details the proposed methodology. Section IV evaluates results and performance. Section V discusses findings and challenges. Section VI concludes with insights and future directions.</w:t>
      </w:r>
    </w:p>
    <w:p w14:paraId="67E0B3FE" w14:textId="77777777" w:rsidR="00501685" w:rsidRDefault="00501685" w:rsidP="00501685">
      <w:pPr>
        <w:pStyle w:val="JnepNormal"/>
        <w:ind w:firstLine="0"/>
        <w:rPr>
          <w:spacing w:val="-1"/>
          <w:lang w:val="en-IN"/>
        </w:rPr>
      </w:pPr>
    </w:p>
    <w:p w14:paraId="23B67C3D" w14:textId="05A660CC" w:rsidR="00501685" w:rsidRPr="00940615" w:rsidRDefault="00501685" w:rsidP="00501685">
      <w:pPr>
        <w:pStyle w:val="JnepSection"/>
      </w:pPr>
      <w:r>
        <w:rPr>
          <w:lang w:val="en-IN"/>
        </w:rPr>
        <w:t>literature survey</w:t>
      </w:r>
    </w:p>
    <w:p w14:paraId="2AC8F9AB" w14:textId="77777777" w:rsidR="00501685" w:rsidRPr="00181678" w:rsidRDefault="00501685" w:rsidP="00501685">
      <w:pPr>
        <w:pStyle w:val="JnepEmptystring"/>
        <w:rPr>
          <w:lang w:val="ru-RU"/>
        </w:rPr>
      </w:pPr>
    </w:p>
    <w:p w14:paraId="1054E3DE" w14:textId="1C560143" w:rsidR="00501685" w:rsidRDefault="003426DF" w:rsidP="00501685">
      <w:pPr>
        <w:pStyle w:val="JnepNormal"/>
        <w:rPr>
          <w:spacing w:val="-1"/>
          <w:lang w:val="en-IN"/>
        </w:rPr>
      </w:pPr>
      <w:r w:rsidRPr="003426DF">
        <w:rPr>
          <w:spacing w:val="-1"/>
          <w:lang w:val="ru-RU"/>
        </w:rPr>
        <w:t>R. Kavitha et al. proposed an IoT based health monitoring system for COVID-19 detection and health metrics tracking. The body temperature and pulse detection uses infrared and thermal imaging, complemented with cloud storage for real-time data updates. It includes the integration of ultrasonic sensors and microcontrollers for automatic fire alarm triggers in case of fever detection. The system has shown very high efficiency to detect such fever signs in a crowded setting. It can be carried anywhere and can be used in a variety of installations such as hospitals, workplaces, and schools.</w:t>
      </w:r>
      <w:r w:rsidR="00501685" w:rsidRPr="00501685">
        <w:rPr>
          <w:spacing w:val="-1"/>
          <w:lang w:val="ru-RU"/>
        </w:rPr>
        <w:t>[1]</w:t>
      </w:r>
    </w:p>
    <w:p w14:paraId="4CA38CB3" w14:textId="4F9BDB23" w:rsidR="00501685" w:rsidRPr="003426DF" w:rsidRDefault="003426DF" w:rsidP="00501685">
      <w:pPr>
        <w:pStyle w:val="JnepNormal"/>
        <w:rPr>
          <w:spacing w:val="-1"/>
        </w:rPr>
      </w:pPr>
      <w:r w:rsidRPr="003426DF">
        <w:rPr>
          <w:spacing w:val="-1"/>
          <w:lang w:val="ru-RU"/>
        </w:rPr>
        <w:t>An IoT-based health monitoring system for person in comas was suggested by R. Latha et al. It facilitates monitoring of vitals and body movements. The whole system consists of temperature sensors, pulse sensors, and motion sensors-all working together with a Raspberry Pi to upload everything onto a cloud server. An alert system was designed to send notifications in real time when vital signs become abnormal, thus allowing faster response from the caregiver. The system performance gave reliable data and immediate alerts. It is very cheap and non-intrusive and gives continuous observation with the least possible manual efforts.</w:t>
      </w:r>
      <w:r w:rsidR="00501685" w:rsidRPr="00501685">
        <w:rPr>
          <w:spacing w:val="-1"/>
          <w:lang w:val="ru-RU"/>
        </w:rPr>
        <w:t>[2]</w:t>
      </w:r>
    </w:p>
    <w:p w14:paraId="10D54347" w14:textId="5CEC26E5" w:rsidR="00501685" w:rsidRPr="003426DF" w:rsidRDefault="003426DF" w:rsidP="00501685">
      <w:pPr>
        <w:pStyle w:val="JnepNormal"/>
        <w:rPr>
          <w:spacing w:val="-1"/>
        </w:rPr>
      </w:pPr>
      <w:r w:rsidRPr="003426DF">
        <w:rPr>
          <w:spacing w:val="-1"/>
          <w:lang w:val="ru-RU"/>
        </w:rPr>
        <w:t xml:space="preserve">The system proposed by S.P. Vimal and his colleagues intends to bring about the integration of IoT with machine learning for the real-time monitoring of patients' health. Many IoT sensors relay the changes in vitals like temperature or heart rate, which then undergoes preprocessing via Raspberry Pi and sends the </w:t>
      </w:r>
      <w:r w:rsidRPr="003426DF">
        <w:rPr>
          <w:spacing w:val="-1"/>
          <w:lang w:val="ru-RU"/>
        </w:rPr>
        <w:t>prepared data over the cloud for K-Nearest Neighbors (KNN) analysis. The model can accurately identify health anomalies and predict health conditions. This is a highly scalable system that is advantageous for diverse healthcare applications due to remote monitoring or intelligent parameterization.</w:t>
      </w:r>
      <w:r w:rsidR="00501685" w:rsidRPr="00501685">
        <w:rPr>
          <w:spacing w:val="-1"/>
          <w:lang w:val="ru-RU"/>
        </w:rPr>
        <w:t>[3]</w:t>
      </w:r>
    </w:p>
    <w:p w14:paraId="5308EC16" w14:textId="77777777" w:rsidR="006E6E87" w:rsidRPr="00477F1E" w:rsidRDefault="006E6E87" w:rsidP="006A53F8">
      <w:pPr>
        <w:pStyle w:val="JnepNormal"/>
        <w:ind w:firstLine="0"/>
      </w:pPr>
    </w:p>
    <w:p w14:paraId="302E0338" w14:textId="5ED2CA49" w:rsidR="00F15D46" w:rsidRPr="00940615" w:rsidRDefault="00430FEA" w:rsidP="00F15D46">
      <w:pPr>
        <w:pStyle w:val="JnepSection"/>
      </w:pPr>
      <w:r w:rsidRPr="00430FEA">
        <w:rPr>
          <w:lang w:val="ru-RU"/>
        </w:rPr>
        <w:t>PROPOSED WORK</w:t>
      </w:r>
    </w:p>
    <w:p w14:paraId="703E3BC8" w14:textId="77777777" w:rsidR="00F15D46" w:rsidRPr="00181678" w:rsidRDefault="00F15D46" w:rsidP="00F15D46">
      <w:pPr>
        <w:pStyle w:val="JnepEmptystring"/>
        <w:rPr>
          <w:lang w:val="ru-RU"/>
        </w:rPr>
      </w:pPr>
    </w:p>
    <w:p w14:paraId="364C1EDE" w14:textId="2148F2CE" w:rsidR="00F15D46" w:rsidRDefault="00F15D46" w:rsidP="00F15D46">
      <w:pPr>
        <w:pStyle w:val="JnepSubsection"/>
        <w:numPr>
          <w:ilvl w:val="0"/>
          <w:numId w:val="0"/>
        </w:numPr>
        <w:rPr>
          <w:b w:val="0"/>
          <w:bCs/>
        </w:rPr>
      </w:pPr>
      <w:r>
        <w:rPr>
          <w:spacing w:val="-1"/>
          <w:lang w:val="en-IN"/>
        </w:rPr>
        <w:t xml:space="preserve">     </w:t>
      </w:r>
      <w:r w:rsidR="00501685" w:rsidRPr="00501685">
        <w:rPr>
          <w:b w:val="0"/>
          <w:bCs/>
          <w:lang w:val="ru-RU"/>
        </w:rPr>
        <w:t>This section gives information on how we use the right methods, algorithms, and techniques to develop a heart rate monitoring system that is IoT-based, machine learning-based, and reliable for health risk assessment.</w:t>
      </w:r>
    </w:p>
    <w:p w14:paraId="5B0F240C" w14:textId="77777777" w:rsidR="00B9043D" w:rsidRPr="00B9043D" w:rsidRDefault="00B9043D" w:rsidP="00F15D46">
      <w:pPr>
        <w:pStyle w:val="JnepSubsection"/>
        <w:numPr>
          <w:ilvl w:val="0"/>
          <w:numId w:val="0"/>
        </w:numPr>
        <w:rPr>
          <w:b w:val="0"/>
          <w:bCs/>
        </w:rPr>
      </w:pPr>
    </w:p>
    <w:p w14:paraId="0B70939B" w14:textId="1D0B63F2" w:rsidR="006E6E87" w:rsidRPr="00181678" w:rsidRDefault="00501685" w:rsidP="006E6E87">
      <w:pPr>
        <w:pStyle w:val="JnepSubsection"/>
        <w:rPr>
          <w:lang w:val="ru-RU"/>
        </w:rPr>
      </w:pPr>
      <w:r w:rsidRPr="00501685">
        <w:rPr>
          <w:lang w:val="ru-RU"/>
        </w:rPr>
        <w:t>Methods and Techniques Used</w:t>
      </w:r>
    </w:p>
    <w:p w14:paraId="78DB5B60" w14:textId="77777777" w:rsidR="006E6E87" w:rsidRPr="00181678" w:rsidRDefault="006E6E87" w:rsidP="006E6E87">
      <w:pPr>
        <w:pStyle w:val="JnepEmptystring"/>
        <w:rPr>
          <w:lang w:val="ru-RU"/>
        </w:rPr>
      </w:pPr>
    </w:p>
    <w:p w14:paraId="124D6950" w14:textId="3E5D0A0C" w:rsidR="006E6E87" w:rsidRDefault="000070C9" w:rsidP="006E6E87">
      <w:pPr>
        <w:pStyle w:val="JnepNormal"/>
        <w:rPr>
          <w:spacing w:val="-1"/>
          <w:szCs w:val="18"/>
        </w:rPr>
      </w:pPr>
      <w:r w:rsidRPr="000070C9">
        <w:rPr>
          <w:szCs w:val="18"/>
          <w:lang w:val="ru-RU"/>
        </w:rPr>
        <w:t>The system combines the IoT device with another technology which is called machine learning and so it is mainly used for the measuring of the heart rate, and the lifestyle factors of a person, which also includes the stress</w:t>
      </w:r>
      <w:r w:rsidRPr="000070C9">
        <w:rPr>
          <w:rFonts w:ascii="Times New Roman" w:eastAsia="Calibri" w:hAnsi="Times New Roman"/>
          <w:szCs w:val="22"/>
          <w:lang w:val="ru-RU" w:eastAsia="en-US"/>
        </w:rPr>
        <w:t xml:space="preserve"> </w:t>
      </w:r>
      <w:r w:rsidRPr="000070C9">
        <w:rPr>
          <w:szCs w:val="18"/>
          <w:lang w:val="ru-RU"/>
        </w:rPr>
        <w:t>level and the hours of sleep. The data will be collected from the Pulse Sensor</w:t>
      </w:r>
      <w:r w:rsidR="0084593E">
        <w:rPr>
          <w:szCs w:val="18"/>
          <w:lang w:val="en-IN"/>
        </w:rPr>
        <w:t>(</w:t>
      </w:r>
      <w:r w:rsidR="0084593E" w:rsidRPr="0084593E">
        <w:rPr>
          <w:szCs w:val="18"/>
          <w:lang w:val="en-IN"/>
        </w:rPr>
        <w:t>HW827</w:t>
      </w:r>
      <w:r w:rsidR="0084593E">
        <w:rPr>
          <w:szCs w:val="18"/>
          <w:lang w:val="en-IN"/>
        </w:rPr>
        <w:t>)</w:t>
      </w:r>
      <w:r w:rsidRPr="000070C9">
        <w:rPr>
          <w:szCs w:val="18"/>
          <w:lang w:val="ru-RU"/>
        </w:rPr>
        <w:t xml:space="preserve"> will be converted into digital signals by the Raspberry Pi 3B which in return will be analyzed using machine learning models as shown in Fig. 1.</w:t>
      </w:r>
    </w:p>
    <w:p w14:paraId="660AAF55" w14:textId="77777777" w:rsidR="006E6E87" w:rsidRPr="00477F1E" w:rsidRDefault="006E6E87" w:rsidP="00641742">
      <w:pPr>
        <w:pStyle w:val="JnepNormal"/>
        <w:ind w:firstLine="0"/>
      </w:pPr>
    </w:p>
    <w:p w14:paraId="42F53C13" w14:textId="2F973B1A" w:rsidR="006E6E87" w:rsidRPr="00181678" w:rsidRDefault="00641742" w:rsidP="006E6E87">
      <w:pPr>
        <w:pStyle w:val="JnepSubsection"/>
        <w:rPr>
          <w:lang w:val="ru-RU"/>
        </w:rPr>
      </w:pPr>
      <w:r w:rsidRPr="00641742">
        <w:rPr>
          <w:lang w:val="ru-RU"/>
        </w:rPr>
        <w:t>Algorithms and Processes</w:t>
      </w:r>
    </w:p>
    <w:p w14:paraId="550E89D4" w14:textId="77777777" w:rsidR="006E6E87" w:rsidRPr="00181678" w:rsidRDefault="006E6E87" w:rsidP="006E6E87">
      <w:pPr>
        <w:pStyle w:val="JnepEmptystring"/>
        <w:rPr>
          <w:lang w:val="ru-RU"/>
        </w:rPr>
      </w:pPr>
    </w:p>
    <w:p w14:paraId="38EC80E1" w14:textId="77777777" w:rsidR="00641742" w:rsidRPr="00641742" w:rsidRDefault="00641742" w:rsidP="00641742">
      <w:pPr>
        <w:pStyle w:val="JnepNormal"/>
        <w:numPr>
          <w:ilvl w:val="0"/>
          <w:numId w:val="28"/>
        </w:numPr>
        <w:rPr>
          <w:szCs w:val="18"/>
        </w:rPr>
      </w:pPr>
      <w:r w:rsidRPr="00641742">
        <w:rPr>
          <w:szCs w:val="18"/>
          <w:lang w:val="ru-RU"/>
        </w:rPr>
        <w:t>Data Collection:The sensors that are used for the heart rate and the temperature are receivers and are connected to the MCP3008 ADC and set them to their binary states through digital to analog conversion</w:t>
      </w:r>
    </w:p>
    <w:p w14:paraId="30DC9D4D" w14:textId="77777777" w:rsidR="00641742" w:rsidRPr="00641742" w:rsidRDefault="00641742" w:rsidP="00641742">
      <w:pPr>
        <w:pStyle w:val="JnepNormal"/>
        <w:numPr>
          <w:ilvl w:val="0"/>
          <w:numId w:val="28"/>
        </w:numPr>
        <w:rPr>
          <w:szCs w:val="18"/>
        </w:rPr>
      </w:pPr>
      <w:r w:rsidRPr="00641742">
        <w:rPr>
          <w:szCs w:val="18"/>
          <w:lang w:val="ru-RU"/>
        </w:rPr>
        <w:t>Preprocessing: The data is standardized and scaled through StandardScaler which is a pre-processing method for sitting a database to the machine for learning.</w:t>
      </w:r>
    </w:p>
    <w:p w14:paraId="693C2778" w14:textId="367D1F6C" w:rsidR="004A549F" w:rsidRPr="004A549F" w:rsidRDefault="00641742" w:rsidP="004A549F">
      <w:pPr>
        <w:pStyle w:val="JnepNormal"/>
        <w:numPr>
          <w:ilvl w:val="0"/>
          <w:numId w:val="28"/>
        </w:numPr>
        <w:rPr>
          <w:szCs w:val="18"/>
        </w:rPr>
      </w:pPr>
      <w:r w:rsidRPr="00641742">
        <w:rPr>
          <w:szCs w:val="18"/>
          <w:lang w:val="ru-RU"/>
        </w:rPr>
        <w:t>Risk Prediction: A Random Forest Classifier predicts the risk level based on features such as heart rate, age, weight, stress levels, etc.</w:t>
      </w:r>
      <w:r w:rsidR="006E6E87" w:rsidRPr="00802EFD">
        <w:rPr>
          <w:szCs w:val="18"/>
        </w:rPr>
        <w:t xml:space="preserve"> </w:t>
      </w:r>
    </w:p>
    <w:p w14:paraId="6E3CE0E4" w14:textId="77777777" w:rsidR="004A549F" w:rsidRDefault="004A549F" w:rsidP="006E6E87">
      <w:pPr>
        <w:pStyle w:val="JnepNormal"/>
        <w:rPr>
          <w:spacing w:val="-2"/>
        </w:rPr>
      </w:pPr>
    </w:p>
    <w:p w14:paraId="3D8A195E" w14:textId="684409D7" w:rsidR="004A549F" w:rsidRPr="004A549F" w:rsidRDefault="004A549F" w:rsidP="004A549F">
      <w:pPr>
        <w:pStyle w:val="JnepSubsection"/>
        <w:rPr>
          <w:lang w:val="ru-RU"/>
        </w:rPr>
      </w:pPr>
      <w:r w:rsidRPr="004A549F">
        <w:rPr>
          <w:lang w:val="ru-RU"/>
        </w:rPr>
        <w:t>Key Concepts and Assumptions</w:t>
      </w:r>
    </w:p>
    <w:p w14:paraId="2D245A26" w14:textId="77777777" w:rsidR="004A549F" w:rsidRPr="004A549F" w:rsidRDefault="004A549F" w:rsidP="004A549F">
      <w:pPr>
        <w:pStyle w:val="JnepNormal"/>
        <w:numPr>
          <w:ilvl w:val="0"/>
          <w:numId w:val="28"/>
        </w:numPr>
        <w:rPr>
          <w:szCs w:val="18"/>
        </w:rPr>
      </w:pPr>
      <w:r w:rsidRPr="004A549F">
        <w:rPr>
          <w:szCs w:val="18"/>
          <w:lang w:val="ru-RU"/>
        </w:rPr>
        <w:t>Heart Rate Variability (HRV): Autonomic Nervous System can diagnose their damage.</w:t>
      </w:r>
    </w:p>
    <w:p w14:paraId="18CA5A29" w14:textId="2DAD7E80" w:rsidR="004A549F" w:rsidRDefault="004A549F" w:rsidP="004A549F">
      <w:pPr>
        <w:pStyle w:val="JnepNormal"/>
        <w:numPr>
          <w:ilvl w:val="0"/>
          <w:numId w:val="28"/>
        </w:numPr>
        <w:rPr>
          <w:szCs w:val="18"/>
        </w:rPr>
      </w:pPr>
      <w:r w:rsidRPr="004A549F">
        <w:rPr>
          <w:szCs w:val="18"/>
          <w:lang w:val="ru-RU"/>
        </w:rPr>
        <w:t>Random Forests: Overall, in coma patients, this is the best classifier because there are multiple variables that need to be controlled.</w:t>
      </w:r>
    </w:p>
    <w:p w14:paraId="299E2EA3" w14:textId="28E18A88" w:rsidR="004A549F" w:rsidRDefault="004A549F" w:rsidP="004A549F">
      <w:pPr>
        <w:pStyle w:val="JnepNormal"/>
        <w:ind w:left="284" w:firstLine="0"/>
        <w:rPr>
          <w:szCs w:val="18"/>
          <w:lang w:val="en-IN"/>
        </w:rPr>
      </w:pPr>
      <w:r w:rsidRPr="004A549F">
        <w:rPr>
          <w:szCs w:val="18"/>
          <w:lang w:val="ru-RU"/>
        </w:rPr>
        <w:t>The theoretical facts, like heart rate and age, are expected to differ hardly for the model.</w:t>
      </w:r>
    </w:p>
    <w:p w14:paraId="4277B2B6" w14:textId="77777777" w:rsidR="004A549F" w:rsidRDefault="004A549F" w:rsidP="004A549F">
      <w:pPr>
        <w:pStyle w:val="JnepNormal"/>
        <w:ind w:firstLine="0"/>
        <w:rPr>
          <w:szCs w:val="18"/>
          <w:lang w:val="en-IN"/>
        </w:rPr>
      </w:pPr>
    </w:p>
    <w:p w14:paraId="786F87DB" w14:textId="0FDF30D3" w:rsidR="004A549F" w:rsidRPr="004A549F" w:rsidRDefault="004A549F" w:rsidP="004A549F">
      <w:pPr>
        <w:pStyle w:val="JnepSubsection"/>
        <w:rPr>
          <w:lang w:val="ru-RU"/>
        </w:rPr>
      </w:pPr>
      <w:r w:rsidRPr="004A549F">
        <w:rPr>
          <w:rFonts w:ascii="Times New Roman" w:eastAsia="Calibri" w:hAnsi="Times New Roman"/>
          <w:b w:val="0"/>
          <w:szCs w:val="22"/>
          <w:lang w:val="ru-RU" w:eastAsia="en-US"/>
        </w:rPr>
        <w:t xml:space="preserve"> </w:t>
      </w:r>
      <w:r w:rsidRPr="004A549F">
        <w:rPr>
          <w:lang w:val="ru-RU"/>
        </w:rPr>
        <w:t>Implementation Approach</w:t>
      </w:r>
    </w:p>
    <w:p w14:paraId="19B3ECCB" w14:textId="3290553D" w:rsidR="004A549F" w:rsidRPr="004A549F" w:rsidRDefault="004A549F" w:rsidP="004A549F">
      <w:pPr>
        <w:pStyle w:val="JnepSubsection"/>
        <w:numPr>
          <w:ilvl w:val="0"/>
          <w:numId w:val="0"/>
        </w:numPr>
        <w:ind w:left="454"/>
        <w:rPr>
          <w:b w:val="0"/>
          <w:bCs/>
          <w:lang w:val="ru-RU"/>
        </w:rPr>
      </w:pPr>
      <w:r w:rsidRPr="004A549F">
        <w:rPr>
          <w:b w:val="0"/>
          <w:bCs/>
          <w:lang w:val="ru-RU"/>
        </w:rPr>
        <w:t>The system includes:</w:t>
      </w:r>
    </w:p>
    <w:p w14:paraId="301528CC" w14:textId="77777777" w:rsidR="00430FEA" w:rsidRPr="004A549F" w:rsidRDefault="004A549F" w:rsidP="004A549F">
      <w:pPr>
        <w:pStyle w:val="JnepNormal"/>
        <w:numPr>
          <w:ilvl w:val="0"/>
          <w:numId w:val="28"/>
        </w:numPr>
        <w:rPr>
          <w:szCs w:val="18"/>
          <w:lang w:val="ru-RU"/>
        </w:rPr>
      </w:pPr>
      <w:r w:rsidRPr="004A549F">
        <w:rPr>
          <w:szCs w:val="18"/>
          <w:lang w:val="ru-RU"/>
        </w:rPr>
        <w:t xml:space="preserve">Sensor Integration: A Raspberry Pi is the main </w:t>
      </w:r>
    </w:p>
    <w:p w14:paraId="69BBDFE8" w14:textId="33FD2837" w:rsidR="004A549F" w:rsidRPr="004A549F" w:rsidRDefault="004A549F" w:rsidP="004A549F">
      <w:pPr>
        <w:pStyle w:val="JnepNormal"/>
        <w:numPr>
          <w:ilvl w:val="0"/>
          <w:numId w:val="28"/>
        </w:numPr>
        <w:rPr>
          <w:szCs w:val="18"/>
        </w:rPr>
      </w:pPr>
      <w:r w:rsidRPr="004A549F">
        <w:rPr>
          <w:szCs w:val="18"/>
          <w:lang w:val="ru-RU"/>
        </w:rPr>
        <w:t>operating system here, whereas the hardware part remains precisely the same.</w:t>
      </w:r>
    </w:p>
    <w:p w14:paraId="590003E6" w14:textId="05F10CEE" w:rsidR="004A549F" w:rsidRPr="004A549F" w:rsidRDefault="004A549F" w:rsidP="004A549F">
      <w:pPr>
        <w:pStyle w:val="JnepNormal"/>
        <w:numPr>
          <w:ilvl w:val="0"/>
          <w:numId w:val="28"/>
        </w:numPr>
        <w:rPr>
          <w:szCs w:val="18"/>
        </w:rPr>
      </w:pPr>
      <w:r w:rsidRPr="004A549F">
        <w:rPr>
          <w:szCs w:val="18"/>
          <w:lang w:val="ru-RU"/>
        </w:rPr>
        <w:t>Data Transmission: This system is using Flask to send the data to a server via a wireless network for a real-time analysis and feedback.</w:t>
      </w:r>
    </w:p>
    <w:p w14:paraId="6789B127" w14:textId="3CDA7292" w:rsidR="004A549F" w:rsidRDefault="004A549F" w:rsidP="004A549F">
      <w:pPr>
        <w:pStyle w:val="JnepNormal"/>
        <w:numPr>
          <w:ilvl w:val="0"/>
          <w:numId w:val="28"/>
        </w:numPr>
        <w:rPr>
          <w:szCs w:val="18"/>
        </w:rPr>
      </w:pPr>
      <w:r w:rsidRPr="004A549F">
        <w:rPr>
          <w:szCs w:val="18"/>
          <w:lang w:val="ru-RU"/>
        </w:rPr>
        <w:t>User Interface: One of the most advanced and interactive systems allows for Cating with the end-user gives the precisions and provides a health idea as shown in Fig. 2.</w:t>
      </w:r>
    </w:p>
    <w:p w14:paraId="285E1842" w14:textId="473A1AF5" w:rsidR="004A549F" w:rsidRDefault="004A549F" w:rsidP="004A549F">
      <w:pPr>
        <w:pStyle w:val="JnepNormal"/>
        <w:rPr>
          <w:szCs w:val="18"/>
          <w:lang w:val="en-IN"/>
        </w:rPr>
      </w:pPr>
    </w:p>
    <w:p w14:paraId="47CF8BBD" w14:textId="77777777" w:rsidR="00BC71E9" w:rsidRDefault="00BC71E9" w:rsidP="004A549F">
      <w:pPr>
        <w:pStyle w:val="JnepNormal"/>
        <w:rPr>
          <w:szCs w:val="18"/>
          <w:lang w:val="en-IN"/>
        </w:rPr>
      </w:pPr>
    </w:p>
    <w:p w14:paraId="11FD6109" w14:textId="679B81E4" w:rsidR="004A549F" w:rsidRPr="004A549F" w:rsidRDefault="004A549F" w:rsidP="004A549F">
      <w:pPr>
        <w:pStyle w:val="JnepSubsection"/>
        <w:rPr>
          <w:lang w:val="ru-RU"/>
        </w:rPr>
      </w:pPr>
      <w:r w:rsidRPr="004A549F">
        <w:rPr>
          <w:lang w:val="ru-RU"/>
        </w:rPr>
        <w:lastRenderedPageBreak/>
        <w:t>Challenges and Solutions</w:t>
      </w:r>
    </w:p>
    <w:p w14:paraId="418BFBE9" w14:textId="25B19A68" w:rsidR="004A549F" w:rsidRPr="004A549F" w:rsidRDefault="004A549F" w:rsidP="004A549F">
      <w:pPr>
        <w:pStyle w:val="JnepNormal"/>
        <w:numPr>
          <w:ilvl w:val="0"/>
          <w:numId w:val="28"/>
        </w:numPr>
        <w:rPr>
          <w:szCs w:val="18"/>
        </w:rPr>
      </w:pPr>
      <w:r w:rsidRPr="004A549F">
        <w:rPr>
          <w:szCs w:val="18"/>
          <w:lang w:val="ru-RU"/>
        </w:rPr>
        <w:t>Data Accuracy: Verified by employing filtering techniques along with the proper positioning of sensors.</w:t>
      </w:r>
    </w:p>
    <w:p w14:paraId="4473AE1E" w14:textId="37EA0581" w:rsidR="004A549F" w:rsidRPr="00043E16" w:rsidRDefault="004A549F" w:rsidP="00043E16">
      <w:pPr>
        <w:pStyle w:val="JnepNormal"/>
        <w:numPr>
          <w:ilvl w:val="0"/>
          <w:numId w:val="28"/>
        </w:numPr>
        <w:rPr>
          <w:szCs w:val="18"/>
        </w:rPr>
      </w:pPr>
      <w:r w:rsidRPr="004A549F">
        <w:rPr>
          <w:szCs w:val="18"/>
          <w:lang w:val="ru-RU"/>
        </w:rPr>
        <w:t>Resource Constraints: Tackled through the application of sophisticated Random Forest, which is a lightweight model.</w:t>
      </w:r>
    </w:p>
    <w:p w14:paraId="2263FC9D" w14:textId="41539476" w:rsidR="004A549F" w:rsidRDefault="004A549F" w:rsidP="004A549F">
      <w:pPr>
        <w:pStyle w:val="JnepNormal"/>
        <w:ind w:left="284" w:firstLine="0"/>
        <w:rPr>
          <w:szCs w:val="18"/>
          <w:lang w:val="en-IN"/>
        </w:rPr>
      </w:pPr>
      <w:r w:rsidRPr="004A549F">
        <w:rPr>
          <w:szCs w:val="18"/>
          <w:lang w:val="ru-RU"/>
        </w:rPr>
        <w:t>The theoretical facts, like heart rate and age, are expected to differ hardly for the model.</w:t>
      </w:r>
    </w:p>
    <w:p w14:paraId="1022615A" w14:textId="45E146F3" w:rsidR="004A549F" w:rsidRPr="004A549F" w:rsidRDefault="004A549F" w:rsidP="004A549F">
      <w:pPr>
        <w:pStyle w:val="JnepNormal"/>
        <w:rPr>
          <w:szCs w:val="18"/>
          <w:lang w:val="en-IN"/>
        </w:rPr>
      </w:pPr>
    </w:p>
    <w:p w14:paraId="5ECCF8BE" w14:textId="22D5CFF6" w:rsidR="004A549F" w:rsidRDefault="003426DF" w:rsidP="004A549F">
      <w:pPr>
        <w:pStyle w:val="JnepNormal"/>
        <w:ind w:firstLine="0"/>
        <w:rPr>
          <w:szCs w:val="18"/>
          <w:lang w:val="en-IN"/>
        </w:rPr>
      </w:pPr>
      <w:r>
        <w:rPr>
          <w:noProof/>
        </w:rPr>
        <w:drawing>
          <wp:anchor distT="0" distB="0" distL="114300" distR="114300" simplePos="0" relativeHeight="251678720" behindDoc="0" locked="0" layoutInCell="1" allowOverlap="1" wp14:anchorId="348C55ED" wp14:editId="12DD5353">
            <wp:simplePos x="0" y="0"/>
            <wp:positionH relativeFrom="margin">
              <wp:posOffset>310573</wp:posOffset>
            </wp:positionH>
            <wp:positionV relativeFrom="paragraph">
              <wp:posOffset>20955</wp:posOffset>
            </wp:positionV>
            <wp:extent cx="2483485" cy="3192145"/>
            <wp:effectExtent l="0" t="0" r="0" b="8255"/>
            <wp:wrapNone/>
            <wp:docPr id="4072758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75884" name="Picture 40727588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3485" cy="3192145"/>
                    </a:xfrm>
                    <a:prstGeom prst="rect">
                      <a:avLst/>
                    </a:prstGeom>
                  </pic:spPr>
                </pic:pic>
              </a:graphicData>
            </a:graphic>
            <wp14:sizeRelH relativeFrom="page">
              <wp14:pctWidth>0</wp14:pctWidth>
            </wp14:sizeRelH>
            <wp14:sizeRelV relativeFrom="page">
              <wp14:pctHeight>0</wp14:pctHeight>
            </wp14:sizeRelV>
          </wp:anchor>
        </w:drawing>
      </w:r>
    </w:p>
    <w:p w14:paraId="3CB58150" w14:textId="5AF9238D" w:rsidR="00043E16" w:rsidRDefault="00043E16" w:rsidP="004A549F">
      <w:pPr>
        <w:pStyle w:val="JnepNormal"/>
        <w:ind w:firstLine="0"/>
        <w:rPr>
          <w:szCs w:val="18"/>
          <w:lang w:val="en-IN"/>
        </w:rPr>
      </w:pPr>
    </w:p>
    <w:p w14:paraId="42AF9C4B" w14:textId="4E88A3F0" w:rsidR="006A53F8" w:rsidRDefault="006A53F8" w:rsidP="004A549F">
      <w:pPr>
        <w:pStyle w:val="JnepNormal"/>
        <w:ind w:firstLine="0"/>
        <w:rPr>
          <w:szCs w:val="18"/>
          <w:lang w:val="en-IN"/>
        </w:rPr>
      </w:pPr>
    </w:p>
    <w:p w14:paraId="6D088BFF" w14:textId="1C685E8C" w:rsidR="006A53F8" w:rsidRDefault="006A53F8" w:rsidP="004A549F">
      <w:pPr>
        <w:pStyle w:val="JnepNormal"/>
        <w:ind w:firstLine="0"/>
        <w:rPr>
          <w:szCs w:val="18"/>
          <w:lang w:val="en-IN"/>
        </w:rPr>
      </w:pPr>
    </w:p>
    <w:p w14:paraId="34EC389E" w14:textId="7E83DE81" w:rsidR="006A53F8" w:rsidRDefault="006A53F8" w:rsidP="004A549F">
      <w:pPr>
        <w:pStyle w:val="JnepNormal"/>
        <w:ind w:firstLine="0"/>
        <w:rPr>
          <w:szCs w:val="18"/>
          <w:lang w:val="en-IN"/>
        </w:rPr>
      </w:pPr>
    </w:p>
    <w:p w14:paraId="1B3E1AFA" w14:textId="6F946F0B" w:rsidR="006A53F8" w:rsidRDefault="006A53F8" w:rsidP="004A549F">
      <w:pPr>
        <w:pStyle w:val="JnepNormal"/>
        <w:ind w:firstLine="0"/>
        <w:rPr>
          <w:szCs w:val="18"/>
          <w:lang w:val="en-IN"/>
        </w:rPr>
      </w:pPr>
    </w:p>
    <w:p w14:paraId="13818A44" w14:textId="2FA723D5" w:rsidR="006A53F8" w:rsidRDefault="006A53F8" w:rsidP="004A549F">
      <w:pPr>
        <w:pStyle w:val="JnepNormal"/>
        <w:ind w:firstLine="0"/>
        <w:rPr>
          <w:szCs w:val="18"/>
          <w:lang w:val="en-IN"/>
        </w:rPr>
      </w:pPr>
    </w:p>
    <w:p w14:paraId="41106D2D" w14:textId="34A7A479" w:rsidR="006A53F8" w:rsidRDefault="006A53F8" w:rsidP="004A549F">
      <w:pPr>
        <w:pStyle w:val="JnepNormal"/>
        <w:ind w:firstLine="0"/>
        <w:rPr>
          <w:szCs w:val="18"/>
          <w:lang w:val="en-IN"/>
        </w:rPr>
      </w:pPr>
    </w:p>
    <w:p w14:paraId="64D5BC73" w14:textId="3912DE3C" w:rsidR="006A53F8" w:rsidRDefault="006A53F8" w:rsidP="004A549F">
      <w:pPr>
        <w:pStyle w:val="JnepNormal"/>
        <w:ind w:firstLine="0"/>
        <w:rPr>
          <w:szCs w:val="18"/>
          <w:lang w:val="en-IN"/>
        </w:rPr>
      </w:pPr>
    </w:p>
    <w:p w14:paraId="2B98505C" w14:textId="3F26EC7E" w:rsidR="006A53F8" w:rsidRDefault="006A53F8" w:rsidP="004A549F">
      <w:pPr>
        <w:pStyle w:val="JnepNormal"/>
        <w:ind w:firstLine="0"/>
        <w:rPr>
          <w:szCs w:val="18"/>
          <w:lang w:val="en-IN"/>
        </w:rPr>
      </w:pPr>
    </w:p>
    <w:p w14:paraId="43C57839" w14:textId="04A1D214" w:rsidR="006A53F8" w:rsidRDefault="006A53F8" w:rsidP="004A549F">
      <w:pPr>
        <w:pStyle w:val="JnepNormal"/>
        <w:ind w:firstLine="0"/>
        <w:rPr>
          <w:szCs w:val="18"/>
          <w:lang w:val="en-IN"/>
        </w:rPr>
      </w:pPr>
    </w:p>
    <w:p w14:paraId="241DB2A8" w14:textId="3DEEB17E" w:rsidR="006A53F8" w:rsidRDefault="006A53F8" w:rsidP="004A549F">
      <w:pPr>
        <w:pStyle w:val="JnepNormal"/>
        <w:ind w:firstLine="0"/>
        <w:rPr>
          <w:szCs w:val="18"/>
          <w:lang w:val="en-IN"/>
        </w:rPr>
      </w:pPr>
    </w:p>
    <w:p w14:paraId="30D14160" w14:textId="252F2974" w:rsidR="006A53F8" w:rsidRDefault="006A53F8" w:rsidP="004A549F">
      <w:pPr>
        <w:pStyle w:val="JnepNormal"/>
        <w:ind w:firstLine="0"/>
        <w:rPr>
          <w:szCs w:val="18"/>
          <w:lang w:val="en-IN"/>
        </w:rPr>
      </w:pPr>
    </w:p>
    <w:p w14:paraId="5040C783" w14:textId="2EE3C1C9" w:rsidR="006A53F8" w:rsidRDefault="006A53F8" w:rsidP="004A549F">
      <w:pPr>
        <w:pStyle w:val="JnepNormal"/>
        <w:ind w:firstLine="0"/>
        <w:rPr>
          <w:szCs w:val="18"/>
          <w:lang w:val="en-IN"/>
        </w:rPr>
      </w:pPr>
    </w:p>
    <w:p w14:paraId="18CAA66D" w14:textId="3E09862A" w:rsidR="006A53F8" w:rsidRDefault="006A53F8" w:rsidP="004A549F">
      <w:pPr>
        <w:pStyle w:val="JnepNormal"/>
        <w:ind w:firstLine="0"/>
        <w:rPr>
          <w:szCs w:val="18"/>
          <w:lang w:val="en-IN"/>
        </w:rPr>
      </w:pPr>
    </w:p>
    <w:p w14:paraId="33BE6D01" w14:textId="415A9C36" w:rsidR="006A53F8" w:rsidRDefault="006A53F8" w:rsidP="004A549F">
      <w:pPr>
        <w:pStyle w:val="JnepNormal"/>
        <w:ind w:firstLine="0"/>
        <w:rPr>
          <w:szCs w:val="18"/>
          <w:lang w:val="en-IN"/>
        </w:rPr>
      </w:pPr>
    </w:p>
    <w:p w14:paraId="645D4D7F" w14:textId="6A5E49C2" w:rsidR="006A53F8" w:rsidRDefault="006A53F8" w:rsidP="004A549F">
      <w:pPr>
        <w:pStyle w:val="JnepNormal"/>
        <w:ind w:firstLine="0"/>
        <w:rPr>
          <w:szCs w:val="18"/>
          <w:lang w:val="en-IN"/>
        </w:rPr>
      </w:pPr>
    </w:p>
    <w:p w14:paraId="54612DD1" w14:textId="4EF351F4" w:rsidR="006A53F8" w:rsidRDefault="006A53F8" w:rsidP="004A549F">
      <w:pPr>
        <w:pStyle w:val="JnepNormal"/>
        <w:ind w:firstLine="0"/>
        <w:rPr>
          <w:szCs w:val="18"/>
          <w:lang w:val="en-IN"/>
        </w:rPr>
      </w:pPr>
    </w:p>
    <w:p w14:paraId="1CC3865B" w14:textId="6E63CA1A" w:rsidR="006A53F8" w:rsidRDefault="006A53F8" w:rsidP="004A549F">
      <w:pPr>
        <w:pStyle w:val="JnepNormal"/>
        <w:ind w:firstLine="0"/>
        <w:rPr>
          <w:szCs w:val="18"/>
          <w:lang w:val="en-IN"/>
        </w:rPr>
      </w:pPr>
    </w:p>
    <w:p w14:paraId="3795434D" w14:textId="59F572E9" w:rsidR="005E7C96" w:rsidRDefault="005E7C96" w:rsidP="004A549F">
      <w:pPr>
        <w:pStyle w:val="JnepNormal"/>
        <w:ind w:firstLine="0"/>
        <w:rPr>
          <w:szCs w:val="18"/>
          <w:lang w:val="en-IN"/>
        </w:rPr>
      </w:pPr>
    </w:p>
    <w:p w14:paraId="630415FC" w14:textId="1476FD44" w:rsidR="005E7C96" w:rsidRDefault="005E7C96" w:rsidP="004A549F">
      <w:pPr>
        <w:pStyle w:val="JnepNormal"/>
        <w:ind w:firstLine="0"/>
        <w:rPr>
          <w:szCs w:val="18"/>
          <w:lang w:val="en-IN"/>
        </w:rPr>
      </w:pPr>
    </w:p>
    <w:p w14:paraId="6F119026" w14:textId="0A2F6E81" w:rsidR="005E7C96" w:rsidRDefault="005E7C96" w:rsidP="004A549F">
      <w:pPr>
        <w:pStyle w:val="JnepNormal"/>
        <w:ind w:firstLine="0"/>
        <w:rPr>
          <w:szCs w:val="18"/>
          <w:lang w:val="en-IN"/>
        </w:rPr>
      </w:pPr>
    </w:p>
    <w:p w14:paraId="507839D7" w14:textId="0A37B349" w:rsidR="005E7C96" w:rsidRDefault="005E7C96" w:rsidP="004A549F">
      <w:pPr>
        <w:pStyle w:val="JnepNormal"/>
        <w:ind w:firstLine="0"/>
        <w:rPr>
          <w:szCs w:val="18"/>
          <w:lang w:val="en-IN"/>
        </w:rPr>
      </w:pPr>
    </w:p>
    <w:p w14:paraId="2508B25E" w14:textId="572AF512" w:rsidR="005E7C96" w:rsidRDefault="005E7C96" w:rsidP="004A549F">
      <w:pPr>
        <w:pStyle w:val="JnepNormal"/>
        <w:ind w:firstLine="0"/>
        <w:rPr>
          <w:szCs w:val="18"/>
          <w:lang w:val="en-IN"/>
        </w:rPr>
      </w:pPr>
    </w:p>
    <w:p w14:paraId="3B3B6F90" w14:textId="4641474E" w:rsidR="005E7C96" w:rsidRDefault="005E7C96" w:rsidP="004A549F">
      <w:pPr>
        <w:pStyle w:val="JnepNormal"/>
        <w:ind w:firstLine="0"/>
        <w:rPr>
          <w:szCs w:val="18"/>
          <w:lang w:val="en-IN"/>
        </w:rPr>
      </w:pPr>
    </w:p>
    <w:p w14:paraId="5F28F14D" w14:textId="53F7A1EB" w:rsidR="003426DF" w:rsidRDefault="003426DF" w:rsidP="003426DF">
      <w:pPr>
        <w:pStyle w:val="JnepSection"/>
        <w:numPr>
          <w:ilvl w:val="0"/>
          <w:numId w:val="0"/>
        </w:numPr>
        <w:ind w:left="284"/>
        <w:jc w:val="center"/>
        <w:rPr>
          <w:b w:val="0"/>
          <w:bCs w:val="0"/>
          <w:caps w:val="0"/>
          <w:szCs w:val="18"/>
          <w:lang w:val="en-IN"/>
        </w:rPr>
      </w:pPr>
      <w:r w:rsidRPr="00F32227">
        <w:rPr>
          <w:b w:val="0"/>
          <w:bCs w:val="0"/>
          <w:caps w:val="0"/>
          <w:szCs w:val="18"/>
          <w:lang w:val="ru-RU"/>
        </w:rPr>
        <w:t xml:space="preserve">Fig. 1. </w:t>
      </w:r>
      <w:r>
        <w:rPr>
          <w:b w:val="0"/>
          <w:bCs w:val="0"/>
          <w:caps w:val="0"/>
          <w:szCs w:val="18"/>
          <w:lang w:val="en-IN"/>
        </w:rPr>
        <w:t>UI to collect user data for our model</w:t>
      </w:r>
      <w:r w:rsidRPr="00F32227">
        <w:rPr>
          <w:b w:val="0"/>
          <w:bCs w:val="0"/>
          <w:caps w:val="0"/>
          <w:szCs w:val="18"/>
          <w:lang w:val="ru-RU"/>
        </w:rPr>
        <w:t>.</w:t>
      </w:r>
    </w:p>
    <w:p w14:paraId="484352CB" w14:textId="1523C0AE" w:rsidR="005E7C96" w:rsidRDefault="005E7C96" w:rsidP="004A549F">
      <w:pPr>
        <w:pStyle w:val="JnepNormal"/>
        <w:ind w:firstLine="0"/>
        <w:rPr>
          <w:szCs w:val="18"/>
          <w:lang w:val="en-IN"/>
        </w:rPr>
      </w:pPr>
    </w:p>
    <w:p w14:paraId="0672E8AA" w14:textId="6FD1F107" w:rsidR="005E7C96" w:rsidRDefault="005E7C96" w:rsidP="004A549F">
      <w:pPr>
        <w:pStyle w:val="JnepNormal"/>
        <w:ind w:firstLine="0"/>
        <w:rPr>
          <w:szCs w:val="18"/>
          <w:lang w:val="en-IN"/>
        </w:rPr>
      </w:pPr>
    </w:p>
    <w:p w14:paraId="21D73CD0" w14:textId="64187A80" w:rsidR="005E7C96" w:rsidRDefault="00BC71E9" w:rsidP="004A549F">
      <w:pPr>
        <w:pStyle w:val="JnepNormal"/>
        <w:ind w:firstLine="0"/>
        <w:rPr>
          <w:szCs w:val="18"/>
          <w:lang w:val="en-IN"/>
        </w:rPr>
      </w:pPr>
      <w:r>
        <w:rPr>
          <w:b/>
          <w:bCs/>
          <w:caps/>
          <w:noProof/>
          <w:szCs w:val="18"/>
        </w:rPr>
        <w:drawing>
          <wp:anchor distT="0" distB="0" distL="114300" distR="114300" simplePos="0" relativeHeight="251677696" behindDoc="1" locked="0" layoutInCell="1" allowOverlap="1" wp14:anchorId="108560E8" wp14:editId="037084F4">
            <wp:simplePos x="0" y="0"/>
            <wp:positionH relativeFrom="column">
              <wp:posOffset>360045</wp:posOffset>
            </wp:positionH>
            <wp:positionV relativeFrom="paragraph">
              <wp:posOffset>13335</wp:posOffset>
            </wp:positionV>
            <wp:extent cx="2348230" cy="3033395"/>
            <wp:effectExtent l="0" t="0" r="0" b="0"/>
            <wp:wrapTight wrapText="bothSides">
              <wp:wrapPolygon edited="0">
                <wp:start x="0" y="0"/>
                <wp:lineTo x="0" y="21433"/>
                <wp:lineTo x="21378" y="21433"/>
                <wp:lineTo x="21378" y="0"/>
                <wp:lineTo x="0" y="0"/>
              </wp:wrapPolygon>
            </wp:wrapTight>
            <wp:docPr id="8427211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21171" name="Picture 8427211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8230" cy="3033395"/>
                    </a:xfrm>
                    <a:prstGeom prst="rect">
                      <a:avLst/>
                    </a:prstGeom>
                  </pic:spPr>
                </pic:pic>
              </a:graphicData>
            </a:graphic>
            <wp14:sizeRelH relativeFrom="margin">
              <wp14:pctWidth>0</wp14:pctWidth>
            </wp14:sizeRelH>
            <wp14:sizeRelV relativeFrom="margin">
              <wp14:pctHeight>0</wp14:pctHeight>
            </wp14:sizeRelV>
          </wp:anchor>
        </w:drawing>
      </w:r>
    </w:p>
    <w:p w14:paraId="3E2E1018" w14:textId="41DC4945" w:rsidR="005E7C96" w:rsidRDefault="005E7C96" w:rsidP="004A549F">
      <w:pPr>
        <w:pStyle w:val="JnepNormal"/>
        <w:ind w:firstLine="0"/>
        <w:rPr>
          <w:szCs w:val="18"/>
          <w:lang w:val="en-IN"/>
        </w:rPr>
      </w:pPr>
    </w:p>
    <w:p w14:paraId="255B559D" w14:textId="68A16AA5" w:rsidR="005E7C96" w:rsidRDefault="005E7C96" w:rsidP="004A549F">
      <w:pPr>
        <w:pStyle w:val="JnepNormal"/>
        <w:ind w:firstLine="0"/>
        <w:rPr>
          <w:szCs w:val="18"/>
          <w:lang w:val="en-IN"/>
        </w:rPr>
      </w:pPr>
    </w:p>
    <w:p w14:paraId="0924F6AF" w14:textId="173DA996" w:rsidR="005E7C96" w:rsidRDefault="005E7C96" w:rsidP="004A549F">
      <w:pPr>
        <w:pStyle w:val="JnepNormal"/>
        <w:ind w:firstLine="0"/>
        <w:rPr>
          <w:szCs w:val="18"/>
          <w:lang w:val="en-IN"/>
        </w:rPr>
      </w:pPr>
    </w:p>
    <w:p w14:paraId="3FCAB17E" w14:textId="05339D03" w:rsidR="005E7C96" w:rsidRDefault="005E7C96" w:rsidP="004A549F">
      <w:pPr>
        <w:pStyle w:val="JnepNormal"/>
        <w:ind w:firstLine="0"/>
        <w:rPr>
          <w:szCs w:val="18"/>
          <w:lang w:val="en-IN"/>
        </w:rPr>
      </w:pPr>
    </w:p>
    <w:p w14:paraId="7381B4C0" w14:textId="6CE61590" w:rsidR="005E7C96" w:rsidRDefault="005E7C96" w:rsidP="004A549F">
      <w:pPr>
        <w:pStyle w:val="JnepNormal"/>
        <w:ind w:firstLine="0"/>
        <w:rPr>
          <w:szCs w:val="18"/>
          <w:lang w:val="en-IN"/>
        </w:rPr>
      </w:pPr>
    </w:p>
    <w:p w14:paraId="69427F63" w14:textId="2996F081" w:rsidR="005E7C96" w:rsidRDefault="005E7C96" w:rsidP="004A549F">
      <w:pPr>
        <w:pStyle w:val="JnepNormal"/>
        <w:ind w:firstLine="0"/>
        <w:rPr>
          <w:szCs w:val="18"/>
          <w:lang w:val="en-IN"/>
        </w:rPr>
      </w:pPr>
    </w:p>
    <w:p w14:paraId="0F778BA3" w14:textId="6D3F896F" w:rsidR="005E7C96" w:rsidRDefault="005E7C96" w:rsidP="004A549F">
      <w:pPr>
        <w:pStyle w:val="JnepNormal"/>
        <w:ind w:firstLine="0"/>
        <w:rPr>
          <w:szCs w:val="18"/>
          <w:lang w:val="en-IN"/>
        </w:rPr>
      </w:pPr>
    </w:p>
    <w:p w14:paraId="198550F2" w14:textId="717CD2D8" w:rsidR="005E7C96" w:rsidRDefault="005E7C96" w:rsidP="004A549F">
      <w:pPr>
        <w:pStyle w:val="JnepNormal"/>
        <w:ind w:firstLine="0"/>
        <w:rPr>
          <w:szCs w:val="18"/>
          <w:lang w:val="en-IN"/>
        </w:rPr>
      </w:pPr>
    </w:p>
    <w:p w14:paraId="66BE53D3" w14:textId="02A4AC30" w:rsidR="005E7C96" w:rsidRDefault="005E7C96" w:rsidP="004A549F">
      <w:pPr>
        <w:pStyle w:val="JnepNormal"/>
        <w:ind w:firstLine="0"/>
        <w:rPr>
          <w:szCs w:val="18"/>
          <w:lang w:val="en-IN"/>
        </w:rPr>
      </w:pPr>
    </w:p>
    <w:p w14:paraId="33C708AA" w14:textId="51E4C301" w:rsidR="005E7C96" w:rsidRDefault="005E7C96" w:rsidP="004A549F">
      <w:pPr>
        <w:pStyle w:val="JnepNormal"/>
        <w:ind w:firstLine="0"/>
        <w:rPr>
          <w:szCs w:val="18"/>
          <w:lang w:val="en-IN"/>
        </w:rPr>
      </w:pPr>
    </w:p>
    <w:p w14:paraId="267D6154" w14:textId="1E4556C5" w:rsidR="00043E16" w:rsidRDefault="00043E16" w:rsidP="004A549F">
      <w:pPr>
        <w:pStyle w:val="JnepNormal"/>
        <w:ind w:firstLine="0"/>
        <w:rPr>
          <w:szCs w:val="18"/>
          <w:lang w:val="en-IN"/>
        </w:rPr>
      </w:pPr>
    </w:p>
    <w:p w14:paraId="53DFB30F" w14:textId="5045F4A8" w:rsidR="00043E16" w:rsidRDefault="00043E16" w:rsidP="004A549F">
      <w:pPr>
        <w:pStyle w:val="JnepNormal"/>
        <w:ind w:firstLine="0"/>
        <w:rPr>
          <w:szCs w:val="18"/>
          <w:lang w:val="en-IN"/>
        </w:rPr>
      </w:pPr>
    </w:p>
    <w:p w14:paraId="3EB64066" w14:textId="333576D6" w:rsidR="00DE6730" w:rsidRDefault="00DE6730" w:rsidP="00DE6730">
      <w:pPr>
        <w:pStyle w:val="JnepSection"/>
        <w:numPr>
          <w:ilvl w:val="0"/>
          <w:numId w:val="0"/>
        </w:numPr>
      </w:pPr>
    </w:p>
    <w:p w14:paraId="5C23255D" w14:textId="77777777" w:rsidR="003426DF" w:rsidRDefault="003426DF" w:rsidP="00DE6730">
      <w:pPr>
        <w:pStyle w:val="JnepSection"/>
        <w:numPr>
          <w:ilvl w:val="0"/>
          <w:numId w:val="0"/>
        </w:numPr>
      </w:pPr>
    </w:p>
    <w:p w14:paraId="54090D80" w14:textId="77777777" w:rsidR="003426DF" w:rsidRDefault="003426DF" w:rsidP="00DE6730">
      <w:pPr>
        <w:pStyle w:val="JnepSection"/>
        <w:numPr>
          <w:ilvl w:val="0"/>
          <w:numId w:val="0"/>
        </w:numPr>
      </w:pPr>
    </w:p>
    <w:p w14:paraId="163BDA47" w14:textId="77777777" w:rsidR="003426DF" w:rsidRDefault="003426DF" w:rsidP="00DE6730">
      <w:pPr>
        <w:pStyle w:val="JnepSection"/>
        <w:numPr>
          <w:ilvl w:val="0"/>
          <w:numId w:val="0"/>
        </w:numPr>
      </w:pPr>
    </w:p>
    <w:p w14:paraId="34D36915" w14:textId="389F7CFA" w:rsidR="003426DF" w:rsidRDefault="003426DF" w:rsidP="00DE6730">
      <w:pPr>
        <w:pStyle w:val="JnepSection"/>
        <w:numPr>
          <w:ilvl w:val="0"/>
          <w:numId w:val="0"/>
        </w:numPr>
      </w:pPr>
    </w:p>
    <w:p w14:paraId="35FD1940" w14:textId="77777777" w:rsidR="003426DF" w:rsidRDefault="003426DF" w:rsidP="00DE6730">
      <w:pPr>
        <w:pStyle w:val="JnepSection"/>
        <w:numPr>
          <w:ilvl w:val="0"/>
          <w:numId w:val="0"/>
        </w:numPr>
      </w:pPr>
    </w:p>
    <w:p w14:paraId="294E1E84" w14:textId="77777777" w:rsidR="003426DF" w:rsidRDefault="003426DF" w:rsidP="00DE6730">
      <w:pPr>
        <w:pStyle w:val="JnepSection"/>
        <w:numPr>
          <w:ilvl w:val="0"/>
          <w:numId w:val="0"/>
        </w:numPr>
      </w:pPr>
    </w:p>
    <w:p w14:paraId="4A110C4C" w14:textId="77777777" w:rsidR="003426DF" w:rsidRPr="00DE6730" w:rsidRDefault="003426DF" w:rsidP="00DE6730">
      <w:pPr>
        <w:pStyle w:val="JnepSection"/>
        <w:numPr>
          <w:ilvl w:val="0"/>
          <w:numId w:val="0"/>
        </w:numPr>
      </w:pPr>
    </w:p>
    <w:p w14:paraId="28DA9EC0" w14:textId="7AA0A762" w:rsidR="00DE6730" w:rsidRDefault="00DE6730" w:rsidP="00DE6730">
      <w:pPr>
        <w:pStyle w:val="JnepSection"/>
        <w:numPr>
          <w:ilvl w:val="0"/>
          <w:numId w:val="0"/>
        </w:numPr>
        <w:ind w:left="284"/>
      </w:pPr>
    </w:p>
    <w:p w14:paraId="7ED91C4C" w14:textId="0C08E3F2" w:rsidR="00DE6730" w:rsidRDefault="003426DF" w:rsidP="00DE6730">
      <w:pPr>
        <w:pStyle w:val="JnepSection"/>
        <w:numPr>
          <w:ilvl w:val="0"/>
          <w:numId w:val="0"/>
        </w:numPr>
        <w:ind w:left="284"/>
      </w:pPr>
      <w:r>
        <w:rPr>
          <w:noProof/>
          <w:szCs w:val="18"/>
          <w:lang w:val="en-IN"/>
        </w:rPr>
        <mc:AlternateContent>
          <mc:Choice Requires="wps">
            <w:drawing>
              <wp:anchor distT="0" distB="0" distL="114300" distR="114300" simplePos="0" relativeHeight="251673600" behindDoc="0" locked="0" layoutInCell="1" allowOverlap="1" wp14:anchorId="3F1B3E92" wp14:editId="492FE379">
                <wp:simplePos x="0" y="0"/>
                <wp:positionH relativeFrom="column">
                  <wp:posOffset>3091469</wp:posOffset>
                </wp:positionH>
                <wp:positionV relativeFrom="paragraph">
                  <wp:posOffset>2667289</wp:posOffset>
                </wp:positionV>
                <wp:extent cx="262890" cy="342900"/>
                <wp:effectExtent l="19050" t="0" r="22860" b="38100"/>
                <wp:wrapNone/>
                <wp:docPr id="1280539396" name="Arrow: Down 19"/>
                <wp:cNvGraphicFramePr/>
                <a:graphic xmlns:a="http://schemas.openxmlformats.org/drawingml/2006/main">
                  <a:graphicData uri="http://schemas.microsoft.com/office/word/2010/wordprocessingShape">
                    <wps:wsp>
                      <wps:cNvSpPr/>
                      <wps:spPr>
                        <a:xfrm>
                          <a:off x="0" y="0"/>
                          <a:ext cx="262890" cy="342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03D9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243.4pt;margin-top:210pt;width:20.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" adj="13320" fillcolor="#4472c4 [3204]" strokecolor="#09101d [484]" strokeweight="1pt"/>
            </w:pict>
          </mc:Fallback>
        </mc:AlternateContent>
      </w:r>
    </w:p>
    <w:p w14:paraId="217CC49F" w14:textId="6EE6BCBE" w:rsidR="00F32227" w:rsidRDefault="00F32227" w:rsidP="00B9043D">
      <w:pPr>
        <w:pStyle w:val="JnepSection"/>
        <w:numPr>
          <w:ilvl w:val="0"/>
          <w:numId w:val="0"/>
        </w:numPr>
        <w:ind w:left="284"/>
        <w:jc w:val="both"/>
        <w:rPr>
          <w:b w:val="0"/>
          <w:bCs w:val="0"/>
          <w:caps w:val="0"/>
          <w:szCs w:val="18"/>
        </w:rPr>
      </w:pPr>
      <w:r w:rsidRPr="00F32227">
        <w:rPr>
          <w:b w:val="0"/>
          <w:bCs w:val="0"/>
          <w:caps w:val="0"/>
          <w:szCs w:val="18"/>
          <w:lang w:val="ru-RU"/>
        </w:rPr>
        <w:t>Fig. 1. Circuit of the Heart Rate Monitoring System.</w:t>
      </w:r>
    </w:p>
    <w:p w14:paraId="0C057417" w14:textId="77777777" w:rsidR="00B9043D" w:rsidRDefault="00B9043D" w:rsidP="00DE6730">
      <w:pPr>
        <w:pStyle w:val="JnepSection"/>
        <w:numPr>
          <w:ilvl w:val="0"/>
          <w:numId w:val="0"/>
        </w:numPr>
        <w:ind w:left="284"/>
        <w:rPr>
          <w:b w:val="0"/>
          <w:bCs w:val="0"/>
          <w:caps w:val="0"/>
          <w:szCs w:val="18"/>
        </w:rPr>
      </w:pPr>
    </w:p>
    <w:p w14:paraId="08A152BB" w14:textId="474A45D5" w:rsidR="00F32227" w:rsidRDefault="003426DF" w:rsidP="00DE6730">
      <w:pPr>
        <w:pStyle w:val="JnepSection"/>
        <w:numPr>
          <w:ilvl w:val="0"/>
          <w:numId w:val="0"/>
        </w:numPr>
        <w:ind w:left="284"/>
        <w:rPr>
          <w:b w:val="0"/>
          <w:bCs w:val="0"/>
          <w:caps w:val="0"/>
          <w:szCs w:val="18"/>
        </w:rPr>
      </w:pPr>
      <w:r>
        <w:rPr>
          <w:noProof/>
          <w:szCs w:val="18"/>
          <w:lang w:val="en-IN"/>
        </w:rPr>
        <mc:AlternateContent>
          <mc:Choice Requires="wps">
            <w:drawing>
              <wp:anchor distT="0" distB="0" distL="114300" distR="114300" simplePos="0" relativeHeight="251659264" behindDoc="0" locked="0" layoutInCell="1" allowOverlap="1" wp14:anchorId="7CC919CB" wp14:editId="1A7E24D3">
                <wp:simplePos x="0" y="0"/>
                <wp:positionH relativeFrom="column">
                  <wp:posOffset>1120717</wp:posOffset>
                </wp:positionH>
                <wp:positionV relativeFrom="paragraph">
                  <wp:posOffset>5715</wp:posOffset>
                </wp:positionV>
                <wp:extent cx="1203960" cy="320040"/>
                <wp:effectExtent l="0" t="0" r="15240" b="22860"/>
                <wp:wrapNone/>
                <wp:docPr id="404782107" name="Rectangle: Rounded Corners 8"/>
                <wp:cNvGraphicFramePr/>
                <a:graphic xmlns:a="http://schemas.openxmlformats.org/drawingml/2006/main">
                  <a:graphicData uri="http://schemas.microsoft.com/office/word/2010/wordprocessingShape">
                    <wps:wsp>
                      <wps:cNvSpPr/>
                      <wps:spPr>
                        <a:xfrm>
                          <a:off x="0" y="0"/>
                          <a:ext cx="1203960" cy="320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7D6876A" w14:textId="262C6148" w:rsidR="006A53F8" w:rsidRPr="006A53F8" w:rsidRDefault="006A53F8" w:rsidP="006A53F8">
                            <w:pPr>
                              <w:jc w:val="center"/>
                              <w:rPr>
                                <w:color w:val="000000" w:themeColor="text1"/>
                                <w:lang w:val="en-IN"/>
                              </w:rPr>
                            </w:pPr>
                            <w:r w:rsidRPr="006A53F8">
                              <w:rPr>
                                <w:color w:val="000000" w:themeColor="text1"/>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C919CB" id="Rectangle: Rounded Corners 8" o:spid="_x0000_s1026" style="position:absolute;left:0;text-align:left;margin-left:88.25pt;margin-top:.45pt;width:94.8pt;height:2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" filled="f" strokecolor="#09101d [484]" strokeweight="1pt">
                <v:stroke joinstyle="miter"/>
                <v:textbox>
                  <w:txbxContent>
                    <w:p w14:paraId="57D6876A" w14:textId="262C6148" w:rsidR="006A53F8" w:rsidRPr="006A53F8" w:rsidRDefault="006A53F8" w:rsidP="006A53F8">
                      <w:pPr>
                        <w:jc w:val="center"/>
                        <w:rPr>
                          <w:color w:val="000000" w:themeColor="text1"/>
                          <w:lang w:val="en-IN"/>
                        </w:rPr>
                      </w:pPr>
                      <w:r w:rsidRPr="006A53F8">
                        <w:rPr>
                          <w:color w:val="000000" w:themeColor="text1"/>
                          <w:lang w:val="en-IN"/>
                        </w:rPr>
                        <w:t>Start</w:t>
                      </w:r>
                    </w:p>
                  </w:txbxContent>
                </v:textbox>
              </v:roundrect>
            </w:pict>
          </mc:Fallback>
        </mc:AlternateContent>
      </w:r>
    </w:p>
    <w:p w14:paraId="1246682F" w14:textId="0CA4018C" w:rsidR="00F32227" w:rsidRDefault="00F32227" w:rsidP="00DE6730">
      <w:pPr>
        <w:pStyle w:val="JnepSection"/>
        <w:numPr>
          <w:ilvl w:val="0"/>
          <w:numId w:val="0"/>
        </w:numPr>
        <w:ind w:left="284"/>
        <w:rPr>
          <w:b w:val="0"/>
          <w:bCs w:val="0"/>
          <w:caps w:val="0"/>
          <w:szCs w:val="18"/>
        </w:rPr>
      </w:pPr>
    </w:p>
    <w:p w14:paraId="4A4FAF61" w14:textId="26C7ADA5" w:rsidR="00F32227" w:rsidRDefault="003426DF" w:rsidP="00DE6730">
      <w:pPr>
        <w:pStyle w:val="JnepSection"/>
        <w:numPr>
          <w:ilvl w:val="0"/>
          <w:numId w:val="0"/>
        </w:numPr>
        <w:ind w:left="284"/>
        <w:rPr>
          <w:b w:val="0"/>
          <w:bCs w:val="0"/>
          <w:caps w:val="0"/>
          <w:szCs w:val="18"/>
        </w:rPr>
      </w:pPr>
      <w:r>
        <w:rPr>
          <w:noProof/>
          <w:szCs w:val="18"/>
          <w:lang w:val="en-IN"/>
        </w:rPr>
        <mc:AlternateContent>
          <mc:Choice Requires="wps">
            <w:drawing>
              <wp:anchor distT="0" distB="0" distL="114300" distR="114300" simplePos="0" relativeHeight="251665408" behindDoc="0" locked="0" layoutInCell="1" allowOverlap="1" wp14:anchorId="015D6ED1" wp14:editId="6D32C35C">
                <wp:simplePos x="0" y="0"/>
                <wp:positionH relativeFrom="column">
                  <wp:posOffset>1583690</wp:posOffset>
                </wp:positionH>
                <wp:positionV relativeFrom="page">
                  <wp:posOffset>1276292</wp:posOffset>
                </wp:positionV>
                <wp:extent cx="285750" cy="396240"/>
                <wp:effectExtent l="19050" t="0" r="19050" b="41910"/>
                <wp:wrapNone/>
                <wp:docPr id="1732684185" name="Arrow: Down 19"/>
                <wp:cNvGraphicFramePr/>
                <a:graphic xmlns:a="http://schemas.openxmlformats.org/drawingml/2006/main">
                  <a:graphicData uri="http://schemas.microsoft.com/office/word/2010/wordprocessingShape">
                    <wps:wsp>
                      <wps:cNvSpPr/>
                      <wps:spPr>
                        <a:xfrm>
                          <a:off x="0" y="0"/>
                          <a:ext cx="285750" cy="3962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C2FEA" id="Arrow: Down 19" o:spid="_x0000_s1026" type="#_x0000_t67" style="position:absolute;margin-left:124.7pt;margin-top:100.5pt;width:22.5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" adj="13812" fillcolor="#4472c4 [3204]" strokecolor="#09101d [484]" strokeweight="1pt">
                <w10:wrap anchory="page"/>
              </v:shape>
            </w:pict>
          </mc:Fallback>
        </mc:AlternateContent>
      </w:r>
    </w:p>
    <w:p w14:paraId="4294EDA5" w14:textId="3775AA66" w:rsidR="00F32227" w:rsidRDefault="00F32227" w:rsidP="00DE6730">
      <w:pPr>
        <w:pStyle w:val="JnepSection"/>
        <w:numPr>
          <w:ilvl w:val="0"/>
          <w:numId w:val="0"/>
        </w:numPr>
        <w:ind w:left="284"/>
        <w:rPr>
          <w:b w:val="0"/>
          <w:bCs w:val="0"/>
          <w:caps w:val="0"/>
          <w:szCs w:val="18"/>
        </w:rPr>
      </w:pPr>
    </w:p>
    <w:p w14:paraId="180BCC05" w14:textId="22ABFCF8" w:rsidR="00F32227" w:rsidRDefault="00F32227" w:rsidP="00DE6730">
      <w:pPr>
        <w:pStyle w:val="JnepSection"/>
        <w:numPr>
          <w:ilvl w:val="0"/>
          <w:numId w:val="0"/>
        </w:numPr>
        <w:ind w:left="284"/>
        <w:rPr>
          <w:b w:val="0"/>
          <w:bCs w:val="0"/>
          <w:caps w:val="0"/>
          <w:szCs w:val="18"/>
        </w:rPr>
      </w:pPr>
    </w:p>
    <w:p w14:paraId="3D081296" w14:textId="5D97F10A" w:rsidR="00F32227" w:rsidRDefault="00BC71E9" w:rsidP="00DE6730">
      <w:pPr>
        <w:pStyle w:val="JnepSection"/>
        <w:numPr>
          <w:ilvl w:val="0"/>
          <w:numId w:val="0"/>
        </w:numPr>
        <w:ind w:left="284"/>
        <w:rPr>
          <w:b w:val="0"/>
          <w:bCs w:val="0"/>
          <w:caps w:val="0"/>
          <w:szCs w:val="18"/>
        </w:rPr>
      </w:pPr>
      <w:r>
        <w:rPr>
          <w:noProof/>
          <w:szCs w:val="18"/>
          <w:lang w:val="en-IN"/>
        </w:rPr>
        <mc:AlternateContent>
          <mc:Choice Requires="wps">
            <w:drawing>
              <wp:anchor distT="0" distB="0" distL="114300" distR="114300" simplePos="0" relativeHeight="251660288" behindDoc="0" locked="0" layoutInCell="1" allowOverlap="1" wp14:anchorId="664D7314" wp14:editId="5A14929B">
                <wp:simplePos x="0" y="0"/>
                <wp:positionH relativeFrom="page">
                  <wp:posOffset>4901507</wp:posOffset>
                </wp:positionH>
                <wp:positionV relativeFrom="paragraph">
                  <wp:posOffset>38735</wp:posOffset>
                </wp:positionV>
                <wp:extent cx="1463040" cy="617220"/>
                <wp:effectExtent l="0" t="0" r="22860" b="11430"/>
                <wp:wrapNone/>
                <wp:docPr id="1448130923" name="Rectangle: Rounded Corners 9"/>
                <wp:cNvGraphicFramePr/>
                <a:graphic xmlns:a="http://schemas.openxmlformats.org/drawingml/2006/main">
                  <a:graphicData uri="http://schemas.microsoft.com/office/word/2010/wordprocessingShape">
                    <wps:wsp>
                      <wps:cNvSpPr/>
                      <wps:spPr>
                        <a:xfrm>
                          <a:off x="0" y="0"/>
                          <a:ext cx="1463040" cy="61722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3E2FB55" w14:textId="77777777" w:rsidR="005E7C96" w:rsidRPr="003109C7" w:rsidRDefault="005E7C96" w:rsidP="003109C7">
                            <w:pPr>
                              <w:pStyle w:val="Caption"/>
                              <w:rPr>
                                <w:color w:val="000000" w:themeColor="text1"/>
                              </w:rPr>
                            </w:pPr>
                            <w:r w:rsidRPr="003109C7">
                              <w:rPr>
                                <w:color w:val="000000" w:themeColor="text1"/>
                              </w:rPr>
                              <w:t>Collect Data from Sensors (Heart Rate)</w:t>
                            </w:r>
                          </w:p>
                          <w:p w14:paraId="287CE453" w14:textId="55D0B8D4" w:rsidR="005E7C96" w:rsidRPr="003109C7" w:rsidRDefault="005E7C96" w:rsidP="005E7C96">
                            <w:pPr>
                              <w:jc w:val="center"/>
                              <w:rPr>
                                <w:color w:val="000000" w:themeColor="text1"/>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4D7314" id="Rectangle: Rounded Corners 9" o:spid="_x0000_s1027" style="position:absolute;left:0;text-align:left;margin-left:385.95pt;margin-top:3.05pt;width:115.2pt;height:48.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" filled="f" strokecolor="#09101d [484]" strokeweight="1pt">
                <v:stroke joinstyle="miter"/>
                <v:textbox>
                  <w:txbxContent>
                    <w:p w14:paraId="23E2FB55" w14:textId="77777777" w:rsidR="005E7C96" w:rsidRPr="003109C7" w:rsidRDefault="005E7C96" w:rsidP="003109C7">
                      <w:pPr>
                        <w:pStyle w:val="Caption"/>
                        <w:rPr>
                          <w:color w:val="000000" w:themeColor="text1"/>
                        </w:rPr>
                      </w:pPr>
                      <w:r w:rsidRPr="003109C7">
                        <w:rPr>
                          <w:color w:val="000000" w:themeColor="text1"/>
                        </w:rPr>
                        <w:t>Collect Data from Sensors (Heart Rate)</w:t>
                      </w:r>
                    </w:p>
                    <w:p w14:paraId="287CE453" w14:textId="55D0B8D4" w:rsidR="005E7C96" w:rsidRPr="003109C7" w:rsidRDefault="005E7C96" w:rsidP="005E7C96">
                      <w:pPr>
                        <w:jc w:val="center"/>
                        <w:rPr>
                          <w:color w:val="000000" w:themeColor="text1"/>
                          <w:lang w:val="en-IN"/>
                        </w:rPr>
                      </w:pPr>
                    </w:p>
                  </w:txbxContent>
                </v:textbox>
                <w10:wrap anchorx="page"/>
              </v:roundrect>
            </w:pict>
          </mc:Fallback>
        </mc:AlternateContent>
      </w:r>
    </w:p>
    <w:p w14:paraId="02244A48" w14:textId="71EF3E2C" w:rsidR="00F32227" w:rsidRDefault="00F32227" w:rsidP="00DE6730">
      <w:pPr>
        <w:pStyle w:val="JnepSection"/>
        <w:numPr>
          <w:ilvl w:val="0"/>
          <w:numId w:val="0"/>
        </w:numPr>
        <w:ind w:left="284"/>
        <w:rPr>
          <w:b w:val="0"/>
          <w:bCs w:val="0"/>
          <w:caps w:val="0"/>
          <w:szCs w:val="18"/>
        </w:rPr>
      </w:pPr>
    </w:p>
    <w:p w14:paraId="1E9518F1" w14:textId="4EB135A9" w:rsidR="00F32227" w:rsidRDefault="00F32227" w:rsidP="00DE6730">
      <w:pPr>
        <w:pStyle w:val="JnepSection"/>
        <w:numPr>
          <w:ilvl w:val="0"/>
          <w:numId w:val="0"/>
        </w:numPr>
        <w:ind w:left="284"/>
        <w:rPr>
          <w:b w:val="0"/>
          <w:bCs w:val="0"/>
          <w:caps w:val="0"/>
          <w:szCs w:val="18"/>
        </w:rPr>
      </w:pPr>
    </w:p>
    <w:p w14:paraId="3B1E661E" w14:textId="7067FAD4" w:rsidR="00F32227" w:rsidRDefault="00F32227" w:rsidP="00DE6730">
      <w:pPr>
        <w:pStyle w:val="JnepSection"/>
        <w:numPr>
          <w:ilvl w:val="0"/>
          <w:numId w:val="0"/>
        </w:numPr>
        <w:ind w:left="284"/>
        <w:rPr>
          <w:b w:val="0"/>
          <w:bCs w:val="0"/>
          <w:caps w:val="0"/>
          <w:szCs w:val="18"/>
        </w:rPr>
      </w:pPr>
    </w:p>
    <w:p w14:paraId="78A6DE5B" w14:textId="2C4E8A99" w:rsidR="00F32227" w:rsidRDefault="003426DF" w:rsidP="00DE6730">
      <w:pPr>
        <w:pStyle w:val="JnepSection"/>
        <w:numPr>
          <w:ilvl w:val="0"/>
          <w:numId w:val="0"/>
        </w:numPr>
        <w:ind w:left="284"/>
        <w:rPr>
          <w:b w:val="0"/>
          <w:bCs w:val="0"/>
          <w:caps w:val="0"/>
          <w:szCs w:val="18"/>
        </w:rPr>
      </w:pPr>
      <w:r>
        <w:rPr>
          <w:noProof/>
          <w:szCs w:val="18"/>
          <w:lang w:val="en-IN"/>
        </w:rPr>
        <mc:AlternateContent>
          <mc:Choice Requires="wps">
            <w:drawing>
              <wp:anchor distT="0" distB="0" distL="114300" distR="114300" simplePos="0" relativeHeight="251671552" behindDoc="0" locked="0" layoutInCell="1" allowOverlap="1" wp14:anchorId="3B01F189" wp14:editId="2467CE7C">
                <wp:simplePos x="0" y="0"/>
                <wp:positionH relativeFrom="column">
                  <wp:posOffset>1586288</wp:posOffset>
                </wp:positionH>
                <wp:positionV relativeFrom="paragraph">
                  <wp:posOffset>103505</wp:posOffset>
                </wp:positionV>
                <wp:extent cx="262890" cy="327660"/>
                <wp:effectExtent l="19050" t="0" r="22860" b="34290"/>
                <wp:wrapNone/>
                <wp:docPr id="1319496992" name="Arrow: Down 19"/>
                <wp:cNvGraphicFramePr/>
                <a:graphic xmlns:a="http://schemas.openxmlformats.org/drawingml/2006/main">
                  <a:graphicData uri="http://schemas.microsoft.com/office/word/2010/wordprocessingShape">
                    <wps:wsp>
                      <wps:cNvSpPr/>
                      <wps:spPr>
                        <a:xfrm>
                          <a:off x="0" y="0"/>
                          <a:ext cx="262890" cy="3276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9825F" id="Arrow: Down 19" o:spid="_x0000_s1026" type="#_x0000_t67" style="position:absolute;margin-left:124.9pt;margin-top:8.15pt;width:20.7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" adj="12935" fillcolor="#4472c4 [3204]" strokecolor="#09101d [484]" strokeweight="1pt"/>
            </w:pict>
          </mc:Fallback>
        </mc:AlternateContent>
      </w:r>
    </w:p>
    <w:p w14:paraId="76C0C26E" w14:textId="4F19D6E0" w:rsidR="00F32227" w:rsidRDefault="00F32227" w:rsidP="00DE6730">
      <w:pPr>
        <w:pStyle w:val="JnepSection"/>
        <w:numPr>
          <w:ilvl w:val="0"/>
          <w:numId w:val="0"/>
        </w:numPr>
        <w:ind w:left="284"/>
        <w:rPr>
          <w:b w:val="0"/>
          <w:bCs w:val="0"/>
          <w:caps w:val="0"/>
          <w:szCs w:val="18"/>
        </w:rPr>
      </w:pPr>
    </w:p>
    <w:p w14:paraId="20BD8FD5" w14:textId="700DFA46" w:rsidR="00F32227" w:rsidRDefault="00F32227" w:rsidP="00DE6730">
      <w:pPr>
        <w:pStyle w:val="JnepSection"/>
        <w:numPr>
          <w:ilvl w:val="0"/>
          <w:numId w:val="0"/>
        </w:numPr>
        <w:ind w:left="284"/>
        <w:rPr>
          <w:b w:val="0"/>
          <w:bCs w:val="0"/>
          <w:caps w:val="0"/>
          <w:szCs w:val="18"/>
        </w:rPr>
      </w:pPr>
    </w:p>
    <w:p w14:paraId="7247EFD7" w14:textId="634730C2" w:rsidR="00F32227" w:rsidRDefault="00BC71E9" w:rsidP="00DE6730">
      <w:pPr>
        <w:pStyle w:val="JnepSection"/>
        <w:numPr>
          <w:ilvl w:val="0"/>
          <w:numId w:val="0"/>
        </w:numPr>
        <w:ind w:left="284"/>
        <w:rPr>
          <w:b w:val="0"/>
          <w:bCs w:val="0"/>
          <w:caps w:val="0"/>
          <w:szCs w:val="18"/>
        </w:rPr>
      </w:pPr>
      <w:r>
        <w:rPr>
          <w:noProof/>
          <w:szCs w:val="18"/>
          <w:lang w:val="en-IN"/>
        </w:rPr>
        <mc:AlternateContent>
          <mc:Choice Requires="wps">
            <w:drawing>
              <wp:anchor distT="0" distB="0" distL="114300" distR="114300" simplePos="0" relativeHeight="251661312" behindDoc="0" locked="0" layoutInCell="1" allowOverlap="1" wp14:anchorId="48438F73" wp14:editId="7B43C4DC">
                <wp:simplePos x="0" y="0"/>
                <wp:positionH relativeFrom="column">
                  <wp:posOffset>1137862</wp:posOffset>
                </wp:positionH>
                <wp:positionV relativeFrom="paragraph">
                  <wp:posOffset>24765</wp:posOffset>
                </wp:positionV>
                <wp:extent cx="1165860" cy="609600"/>
                <wp:effectExtent l="0" t="0" r="15240" b="19050"/>
                <wp:wrapNone/>
                <wp:docPr id="1458720995" name="Rectangle: Rounded Corners 10"/>
                <wp:cNvGraphicFramePr/>
                <a:graphic xmlns:a="http://schemas.openxmlformats.org/drawingml/2006/main">
                  <a:graphicData uri="http://schemas.microsoft.com/office/word/2010/wordprocessingShape">
                    <wps:wsp>
                      <wps:cNvSpPr/>
                      <wps:spPr>
                        <a:xfrm>
                          <a:off x="0" y="0"/>
                          <a:ext cx="1165860" cy="6096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DA0E892" w14:textId="488DC3A8" w:rsidR="005E7C96" w:rsidRPr="003109C7" w:rsidRDefault="005E7C96" w:rsidP="005E7C96">
                            <w:pPr>
                              <w:jc w:val="center"/>
                              <w:rPr>
                                <w:color w:val="000000" w:themeColor="text1"/>
                                <w:lang w:val="en-IN"/>
                              </w:rPr>
                            </w:pPr>
                            <w:r w:rsidRPr="003109C7">
                              <w:rPr>
                                <w:color w:val="000000" w:themeColor="text1"/>
                                <w:lang w:val="en-IN"/>
                              </w:rPr>
                              <w:t>Preprocess Data (Normalization and 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38F73" id="Rectangle: Rounded Corners 10" o:spid="_x0000_s1028" style="position:absolute;left:0;text-align:left;margin-left:89.6pt;margin-top:1.95pt;width:91.8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" filled="f" strokecolor="#09101d [484]" strokeweight="1pt">
                <v:stroke joinstyle="miter"/>
                <v:textbox>
                  <w:txbxContent>
                    <w:p w14:paraId="5DA0E892" w14:textId="488DC3A8" w:rsidR="005E7C96" w:rsidRPr="003109C7" w:rsidRDefault="005E7C96" w:rsidP="005E7C96">
                      <w:pPr>
                        <w:jc w:val="center"/>
                        <w:rPr>
                          <w:color w:val="000000" w:themeColor="text1"/>
                          <w:lang w:val="en-IN"/>
                        </w:rPr>
                      </w:pPr>
                      <w:r w:rsidRPr="003109C7">
                        <w:rPr>
                          <w:color w:val="000000" w:themeColor="text1"/>
                          <w:lang w:val="en-IN"/>
                        </w:rPr>
                        <w:t>Preprocess Data (Normalization and Scaling)</w:t>
                      </w:r>
                    </w:p>
                  </w:txbxContent>
                </v:textbox>
              </v:roundrect>
            </w:pict>
          </mc:Fallback>
        </mc:AlternateContent>
      </w:r>
    </w:p>
    <w:p w14:paraId="55D81D7C" w14:textId="111798DE" w:rsidR="00F32227" w:rsidRDefault="00F32227" w:rsidP="00DE6730">
      <w:pPr>
        <w:pStyle w:val="JnepSection"/>
        <w:numPr>
          <w:ilvl w:val="0"/>
          <w:numId w:val="0"/>
        </w:numPr>
        <w:ind w:left="284"/>
        <w:rPr>
          <w:b w:val="0"/>
          <w:bCs w:val="0"/>
          <w:caps w:val="0"/>
          <w:szCs w:val="18"/>
        </w:rPr>
      </w:pPr>
    </w:p>
    <w:p w14:paraId="39139979" w14:textId="068AE550" w:rsidR="00F32227" w:rsidRDefault="00F32227" w:rsidP="00DE6730">
      <w:pPr>
        <w:pStyle w:val="JnepSection"/>
        <w:numPr>
          <w:ilvl w:val="0"/>
          <w:numId w:val="0"/>
        </w:numPr>
        <w:ind w:left="284"/>
        <w:rPr>
          <w:b w:val="0"/>
          <w:bCs w:val="0"/>
          <w:caps w:val="0"/>
          <w:szCs w:val="18"/>
        </w:rPr>
      </w:pPr>
    </w:p>
    <w:p w14:paraId="7A2CC023" w14:textId="566B38FB" w:rsidR="00F32227" w:rsidRDefault="00F32227" w:rsidP="00DE6730">
      <w:pPr>
        <w:pStyle w:val="JnepSection"/>
        <w:numPr>
          <w:ilvl w:val="0"/>
          <w:numId w:val="0"/>
        </w:numPr>
        <w:ind w:left="284"/>
        <w:rPr>
          <w:b w:val="0"/>
          <w:bCs w:val="0"/>
          <w:caps w:val="0"/>
          <w:szCs w:val="18"/>
        </w:rPr>
      </w:pPr>
    </w:p>
    <w:p w14:paraId="1BCCB3EA" w14:textId="6A75C820" w:rsidR="00463955" w:rsidRDefault="00BC71E9" w:rsidP="00DE6730">
      <w:pPr>
        <w:pStyle w:val="JnepSection"/>
        <w:numPr>
          <w:ilvl w:val="0"/>
          <w:numId w:val="0"/>
        </w:numPr>
        <w:ind w:left="284"/>
        <w:rPr>
          <w:b w:val="0"/>
          <w:bCs w:val="0"/>
          <w:caps w:val="0"/>
          <w:szCs w:val="18"/>
        </w:rPr>
      </w:pPr>
      <w:r>
        <w:rPr>
          <w:noProof/>
          <w:szCs w:val="18"/>
          <w:lang w:val="en-IN"/>
        </w:rPr>
        <mc:AlternateContent>
          <mc:Choice Requires="wps">
            <w:drawing>
              <wp:anchor distT="0" distB="0" distL="114300" distR="114300" simplePos="0" relativeHeight="251675648" behindDoc="0" locked="0" layoutInCell="1" allowOverlap="1" wp14:anchorId="11A7EFFB" wp14:editId="755E296F">
                <wp:simplePos x="0" y="0"/>
                <wp:positionH relativeFrom="column">
                  <wp:posOffset>1594543</wp:posOffset>
                </wp:positionH>
                <wp:positionV relativeFrom="page">
                  <wp:posOffset>3233420</wp:posOffset>
                </wp:positionV>
                <wp:extent cx="262890" cy="289560"/>
                <wp:effectExtent l="19050" t="0" r="22860" b="34290"/>
                <wp:wrapNone/>
                <wp:docPr id="659136048" name="Arrow: Down 19"/>
                <wp:cNvGraphicFramePr/>
                <a:graphic xmlns:a="http://schemas.openxmlformats.org/drawingml/2006/main">
                  <a:graphicData uri="http://schemas.microsoft.com/office/word/2010/wordprocessingShape">
                    <wps:wsp>
                      <wps:cNvSpPr/>
                      <wps:spPr>
                        <a:xfrm>
                          <a:off x="0" y="0"/>
                          <a:ext cx="262890" cy="2895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A1410" id="Arrow: Down 19" o:spid="_x0000_s1026" type="#_x0000_t67" style="position:absolute;margin-left:125.55pt;margin-top:254.6pt;width:20.7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" adj="11795" fillcolor="#4472c4 [3204]" strokecolor="#09101d [484]" strokeweight="1pt">
                <w10:wrap anchory="page"/>
              </v:shape>
            </w:pict>
          </mc:Fallback>
        </mc:AlternateContent>
      </w:r>
    </w:p>
    <w:p w14:paraId="6936F19C" w14:textId="228A0CCB" w:rsidR="00463955" w:rsidRPr="00F32227" w:rsidRDefault="00463955" w:rsidP="00DE6730">
      <w:pPr>
        <w:pStyle w:val="JnepSection"/>
        <w:numPr>
          <w:ilvl w:val="0"/>
          <w:numId w:val="0"/>
        </w:numPr>
        <w:ind w:left="284"/>
        <w:rPr>
          <w:b w:val="0"/>
          <w:bCs w:val="0"/>
          <w:caps w:val="0"/>
          <w:szCs w:val="18"/>
        </w:rPr>
      </w:pPr>
    </w:p>
    <w:p w14:paraId="3FEF457F" w14:textId="6C591035" w:rsidR="003426DF" w:rsidRDefault="00BC71E9" w:rsidP="00DE6730">
      <w:pPr>
        <w:pStyle w:val="JnepSection"/>
        <w:numPr>
          <w:ilvl w:val="0"/>
          <w:numId w:val="0"/>
        </w:numPr>
        <w:ind w:left="284"/>
        <w:rPr>
          <w:lang w:val="en-IN"/>
        </w:rPr>
      </w:pPr>
      <w:r>
        <w:rPr>
          <w:noProof/>
          <w:szCs w:val="18"/>
          <w:lang w:val="en-IN"/>
        </w:rPr>
        <mc:AlternateContent>
          <mc:Choice Requires="wps">
            <w:drawing>
              <wp:anchor distT="0" distB="0" distL="114300" distR="114300" simplePos="0" relativeHeight="251662336" behindDoc="0" locked="0" layoutInCell="1" allowOverlap="1" wp14:anchorId="6B6BB5B4" wp14:editId="13E6EA01">
                <wp:simplePos x="0" y="0"/>
                <wp:positionH relativeFrom="column">
                  <wp:posOffset>991293</wp:posOffset>
                </wp:positionH>
                <wp:positionV relativeFrom="paragraph">
                  <wp:posOffset>120650</wp:posOffset>
                </wp:positionV>
                <wp:extent cx="1508760" cy="502920"/>
                <wp:effectExtent l="0" t="0" r="15240" b="11430"/>
                <wp:wrapNone/>
                <wp:docPr id="1300650829" name="Rectangle: Rounded Corners 11"/>
                <wp:cNvGraphicFramePr/>
                <a:graphic xmlns:a="http://schemas.openxmlformats.org/drawingml/2006/main">
                  <a:graphicData uri="http://schemas.microsoft.com/office/word/2010/wordprocessingShape">
                    <wps:wsp>
                      <wps:cNvSpPr/>
                      <wps:spPr>
                        <a:xfrm>
                          <a:off x="0" y="0"/>
                          <a:ext cx="1508760" cy="50292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0BEF8E0" w14:textId="74C13662" w:rsidR="005E7C96" w:rsidRPr="003109C7" w:rsidRDefault="005E7C96" w:rsidP="005E7C96">
                            <w:pPr>
                              <w:jc w:val="center"/>
                              <w:rPr>
                                <w:color w:val="000000" w:themeColor="text1"/>
                                <w:lang w:val="en-IN"/>
                              </w:rPr>
                            </w:pPr>
                            <w:r w:rsidRPr="003109C7">
                              <w:rPr>
                                <w:color w:val="000000" w:themeColor="text1"/>
                                <w:lang w:val="en-IN"/>
                              </w:rPr>
                              <w:t>Health Risk Prediction</w:t>
                            </w:r>
                            <w:r w:rsidR="003109C7">
                              <w:rPr>
                                <w:color w:val="000000" w:themeColor="text1"/>
                                <w:lang w:val="en-IN"/>
                              </w:rPr>
                              <w:t xml:space="preserve"> </w:t>
                            </w:r>
                            <w:r w:rsidRPr="003109C7">
                              <w:rPr>
                                <w:color w:val="000000" w:themeColor="text1"/>
                                <w:lang w:val="en-IN"/>
                              </w:rPr>
                              <w:t>(Random Forest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BB5B4" id="Rectangle: Rounded Corners 11" o:spid="_x0000_s1029" style="position:absolute;left:0;text-align:left;margin-left:78.05pt;margin-top:9.5pt;width:118.8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" filled="f" strokecolor="#09101d [484]" strokeweight="1pt">
                <v:stroke joinstyle="miter"/>
                <v:textbox>
                  <w:txbxContent>
                    <w:p w14:paraId="50BEF8E0" w14:textId="74C13662" w:rsidR="005E7C96" w:rsidRPr="003109C7" w:rsidRDefault="005E7C96" w:rsidP="005E7C96">
                      <w:pPr>
                        <w:jc w:val="center"/>
                        <w:rPr>
                          <w:color w:val="000000" w:themeColor="text1"/>
                          <w:lang w:val="en-IN"/>
                        </w:rPr>
                      </w:pPr>
                      <w:r w:rsidRPr="003109C7">
                        <w:rPr>
                          <w:color w:val="000000" w:themeColor="text1"/>
                          <w:lang w:val="en-IN"/>
                        </w:rPr>
                        <w:t>Health Risk Prediction</w:t>
                      </w:r>
                      <w:r w:rsidR="003109C7">
                        <w:rPr>
                          <w:color w:val="000000" w:themeColor="text1"/>
                          <w:lang w:val="en-IN"/>
                        </w:rPr>
                        <w:t xml:space="preserve"> </w:t>
                      </w:r>
                      <w:r w:rsidRPr="003109C7">
                        <w:rPr>
                          <w:color w:val="000000" w:themeColor="text1"/>
                          <w:lang w:val="en-IN"/>
                        </w:rPr>
                        <w:t>(Random Forest Classifier)</w:t>
                      </w:r>
                    </w:p>
                  </w:txbxContent>
                </v:textbox>
              </v:roundrect>
            </w:pict>
          </mc:Fallback>
        </mc:AlternateContent>
      </w:r>
    </w:p>
    <w:p w14:paraId="04ECD325" w14:textId="3E52A801" w:rsidR="003426DF" w:rsidRDefault="003426DF" w:rsidP="00DE6730">
      <w:pPr>
        <w:pStyle w:val="JnepSection"/>
        <w:numPr>
          <w:ilvl w:val="0"/>
          <w:numId w:val="0"/>
        </w:numPr>
        <w:ind w:left="284"/>
        <w:rPr>
          <w:lang w:val="en-IN"/>
        </w:rPr>
      </w:pPr>
    </w:p>
    <w:p w14:paraId="4602B978" w14:textId="1A1016F9" w:rsidR="003426DF" w:rsidRDefault="003426DF" w:rsidP="00DE6730">
      <w:pPr>
        <w:pStyle w:val="JnepSection"/>
        <w:numPr>
          <w:ilvl w:val="0"/>
          <w:numId w:val="0"/>
        </w:numPr>
        <w:ind w:left="284"/>
        <w:rPr>
          <w:lang w:val="en-IN"/>
        </w:rPr>
      </w:pPr>
    </w:p>
    <w:p w14:paraId="0B2E2FEC" w14:textId="2E4ED2EE" w:rsidR="003426DF" w:rsidRDefault="003426DF" w:rsidP="00DE6730">
      <w:pPr>
        <w:pStyle w:val="JnepSection"/>
        <w:numPr>
          <w:ilvl w:val="0"/>
          <w:numId w:val="0"/>
        </w:numPr>
        <w:ind w:left="284"/>
        <w:rPr>
          <w:lang w:val="en-IN"/>
        </w:rPr>
      </w:pPr>
    </w:p>
    <w:p w14:paraId="0EB0C12C" w14:textId="66903447" w:rsidR="003426DF" w:rsidRDefault="00BC71E9" w:rsidP="00DE6730">
      <w:pPr>
        <w:pStyle w:val="JnepSection"/>
        <w:numPr>
          <w:ilvl w:val="0"/>
          <w:numId w:val="0"/>
        </w:numPr>
        <w:ind w:left="284"/>
        <w:rPr>
          <w:lang w:val="en-IN"/>
        </w:rPr>
      </w:pPr>
      <w:r>
        <w:rPr>
          <w:noProof/>
          <w:szCs w:val="18"/>
          <w:lang w:val="en-IN"/>
        </w:rPr>
        <mc:AlternateContent>
          <mc:Choice Requires="wps">
            <w:drawing>
              <wp:anchor distT="0" distB="0" distL="114300" distR="114300" simplePos="0" relativeHeight="251667456" behindDoc="0" locked="0" layoutInCell="1" allowOverlap="1" wp14:anchorId="0819DF09" wp14:editId="315C7354">
                <wp:simplePos x="0" y="0"/>
                <wp:positionH relativeFrom="rightMargin">
                  <wp:posOffset>-1360112</wp:posOffset>
                </wp:positionH>
                <wp:positionV relativeFrom="paragraph">
                  <wp:posOffset>79375</wp:posOffset>
                </wp:positionV>
                <wp:extent cx="285750" cy="327660"/>
                <wp:effectExtent l="19050" t="0" r="19050" b="34290"/>
                <wp:wrapNone/>
                <wp:docPr id="192787061" name="Arrow: Down 19"/>
                <wp:cNvGraphicFramePr/>
                <a:graphic xmlns:a="http://schemas.openxmlformats.org/drawingml/2006/main">
                  <a:graphicData uri="http://schemas.microsoft.com/office/word/2010/wordprocessingShape">
                    <wps:wsp>
                      <wps:cNvSpPr/>
                      <wps:spPr>
                        <a:xfrm>
                          <a:off x="0" y="0"/>
                          <a:ext cx="285750" cy="3276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CDE29" id="Arrow: Down 19" o:spid="_x0000_s1026" type="#_x0000_t67" style="position:absolute;margin-left:-107.1pt;margin-top:6.25pt;width:22.5pt;height:25.8pt;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" adj="12181" fillcolor="#4472c4 [3204]" strokecolor="#09101d [484]" strokeweight="1pt">
                <w10:wrap anchorx="margin"/>
              </v:shape>
            </w:pict>
          </mc:Fallback>
        </mc:AlternateContent>
      </w:r>
    </w:p>
    <w:p w14:paraId="55BDBA92" w14:textId="3215CD7A" w:rsidR="003426DF" w:rsidRDefault="003426DF" w:rsidP="00DE6730">
      <w:pPr>
        <w:pStyle w:val="JnepSection"/>
        <w:numPr>
          <w:ilvl w:val="0"/>
          <w:numId w:val="0"/>
        </w:numPr>
        <w:ind w:left="284"/>
        <w:rPr>
          <w:lang w:val="en-IN"/>
        </w:rPr>
      </w:pPr>
    </w:p>
    <w:p w14:paraId="4AEA4BCE" w14:textId="7FF73E1D" w:rsidR="003426DF" w:rsidRDefault="003426DF" w:rsidP="00DE6730">
      <w:pPr>
        <w:pStyle w:val="JnepSection"/>
        <w:numPr>
          <w:ilvl w:val="0"/>
          <w:numId w:val="0"/>
        </w:numPr>
        <w:ind w:left="284"/>
        <w:rPr>
          <w:lang w:val="en-IN"/>
        </w:rPr>
      </w:pPr>
    </w:p>
    <w:p w14:paraId="360E8C25" w14:textId="1DD67CF0" w:rsidR="003426DF" w:rsidRDefault="00BC71E9" w:rsidP="00DE6730">
      <w:pPr>
        <w:pStyle w:val="JnepSection"/>
        <w:numPr>
          <w:ilvl w:val="0"/>
          <w:numId w:val="0"/>
        </w:numPr>
        <w:ind w:left="284"/>
        <w:rPr>
          <w:lang w:val="en-IN"/>
        </w:rPr>
      </w:pPr>
      <w:r>
        <w:rPr>
          <w:noProof/>
          <w:szCs w:val="18"/>
          <w:lang w:val="en-IN"/>
        </w:rPr>
        <mc:AlternateContent>
          <mc:Choice Requires="wps">
            <w:drawing>
              <wp:anchor distT="0" distB="0" distL="114300" distR="114300" simplePos="0" relativeHeight="251663360" behindDoc="0" locked="0" layoutInCell="1" allowOverlap="1" wp14:anchorId="3D493BE5" wp14:editId="473F5D12">
                <wp:simplePos x="0" y="0"/>
                <wp:positionH relativeFrom="column">
                  <wp:posOffset>1129088</wp:posOffset>
                </wp:positionH>
                <wp:positionV relativeFrom="paragraph">
                  <wp:posOffset>1905</wp:posOffset>
                </wp:positionV>
                <wp:extent cx="1226820" cy="731520"/>
                <wp:effectExtent l="0" t="0" r="11430" b="11430"/>
                <wp:wrapNone/>
                <wp:docPr id="675110865" name="Rectangle: Rounded Corners 12"/>
                <wp:cNvGraphicFramePr/>
                <a:graphic xmlns:a="http://schemas.openxmlformats.org/drawingml/2006/main">
                  <a:graphicData uri="http://schemas.microsoft.com/office/word/2010/wordprocessingShape">
                    <wps:wsp>
                      <wps:cNvSpPr/>
                      <wps:spPr>
                        <a:xfrm>
                          <a:off x="0" y="0"/>
                          <a:ext cx="1226820" cy="73152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A91F421" w14:textId="68B62A89" w:rsidR="003109C7" w:rsidRPr="003109C7" w:rsidRDefault="003109C7" w:rsidP="003109C7">
                            <w:pPr>
                              <w:jc w:val="center"/>
                              <w:rPr>
                                <w:color w:val="000000" w:themeColor="text1"/>
                                <w:lang w:val="en-IN"/>
                              </w:rPr>
                            </w:pPr>
                            <w:r w:rsidRPr="003109C7">
                              <w:rPr>
                                <w:color w:val="000000" w:themeColor="text1"/>
                                <w:lang w:val="en-IN"/>
                              </w:rPr>
                              <w:t>Display Results (Health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493BE5" id="Rectangle: Rounded Corners 12" o:spid="_x0000_s1030" style="position:absolute;left:0;text-align:left;margin-left:88.9pt;margin-top:.15pt;width:96.6pt;height:57.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" filled="f" strokecolor="#09101d [484]" strokeweight="1pt">
                <v:stroke joinstyle="miter"/>
                <v:textbox>
                  <w:txbxContent>
                    <w:p w14:paraId="0A91F421" w14:textId="68B62A89" w:rsidR="003109C7" w:rsidRPr="003109C7" w:rsidRDefault="003109C7" w:rsidP="003109C7">
                      <w:pPr>
                        <w:jc w:val="center"/>
                        <w:rPr>
                          <w:color w:val="000000" w:themeColor="text1"/>
                          <w:lang w:val="en-IN"/>
                        </w:rPr>
                      </w:pPr>
                      <w:r w:rsidRPr="003109C7">
                        <w:rPr>
                          <w:color w:val="000000" w:themeColor="text1"/>
                          <w:lang w:val="en-IN"/>
                        </w:rPr>
                        <w:t>Display Results (Health Insights)</w:t>
                      </w:r>
                    </w:p>
                  </w:txbxContent>
                </v:textbox>
              </v:roundrect>
            </w:pict>
          </mc:Fallback>
        </mc:AlternateContent>
      </w:r>
    </w:p>
    <w:p w14:paraId="4B6D1CC8" w14:textId="3DDD81D8" w:rsidR="003426DF" w:rsidRDefault="003426DF" w:rsidP="00DE6730">
      <w:pPr>
        <w:pStyle w:val="JnepSection"/>
        <w:numPr>
          <w:ilvl w:val="0"/>
          <w:numId w:val="0"/>
        </w:numPr>
        <w:ind w:left="284"/>
        <w:rPr>
          <w:lang w:val="en-IN"/>
        </w:rPr>
      </w:pPr>
    </w:p>
    <w:p w14:paraId="7E56A9A2" w14:textId="35E29873" w:rsidR="003426DF" w:rsidRDefault="003426DF" w:rsidP="00DE6730">
      <w:pPr>
        <w:pStyle w:val="JnepSection"/>
        <w:numPr>
          <w:ilvl w:val="0"/>
          <w:numId w:val="0"/>
        </w:numPr>
        <w:ind w:left="284"/>
        <w:rPr>
          <w:lang w:val="en-IN"/>
        </w:rPr>
      </w:pPr>
    </w:p>
    <w:p w14:paraId="44D39CBF" w14:textId="39D73EC3" w:rsidR="003426DF" w:rsidRDefault="003426DF" w:rsidP="00DE6730">
      <w:pPr>
        <w:pStyle w:val="JnepSection"/>
        <w:numPr>
          <w:ilvl w:val="0"/>
          <w:numId w:val="0"/>
        </w:numPr>
        <w:ind w:left="284"/>
        <w:rPr>
          <w:lang w:val="en-IN"/>
        </w:rPr>
      </w:pPr>
    </w:p>
    <w:p w14:paraId="483A6194" w14:textId="169910C4" w:rsidR="003426DF" w:rsidRDefault="003426DF" w:rsidP="00DE6730">
      <w:pPr>
        <w:pStyle w:val="JnepSection"/>
        <w:numPr>
          <w:ilvl w:val="0"/>
          <w:numId w:val="0"/>
        </w:numPr>
        <w:ind w:left="284"/>
        <w:rPr>
          <w:lang w:val="en-IN"/>
        </w:rPr>
      </w:pPr>
    </w:p>
    <w:p w14:paraId="5B20C009" w14:textId="453273D7" w:rsidR="003426DF" w:rsidRDefault="00BC71E9" w:rsidP="00DE6730">
      <w:pPr>
        <w:pStyle w:val="JnepSection"/>
        <w:numPr>
          <w:ilvl w:val="0"/>
          <w:numId w:val="0"/>
        </w:numPr>
        <w:ind w:left="284"/>
        <w:rPr>
          <w:lang w:val="en-IN"/>
        </w:rPr>
      </w:pPr>
      <w:r>
        <w:rPr>
          <w:noProof/>
          <w:szCs w:val="18"/>
          <w:lang w:val="en-IN"/>
        </w:rPr>
        <mc:AlternateContent>
          <mc:Choice Requires="wps">
            <w:drawing>
              <wp:anchor distT="0" distB="0" distL="114300" distR="114300" simplePos="0" relativeHeight="251680768" behindDoc="0" locked="0" layoutInCell="1" allowOverlap="1" wp14:anchorId="7C531DA1" wp14:editId="576FB975">
                <wp:simplePos x="0" y="0"/>
                <wp:positionH relativeFrom="rightMargin">
                  <wp:posOffset>-1344237</wp:posOffset>
                </wp:positionH>
                <wp:positionV relativeFrom="paragraph">
                  <wp:posOffset>52070</wp:posOffset>
                </wp:positionV>
                <wp:extent cx="285750" cy="327660"/>
                <wp:effectExtent l="19050" t="0" r="19050" b="34290"/>
                <wp:wrapNone/>
                <wp:docPr id="1625100301" name="Arrow: Down 19"/>
                <wp:cNvGraphicFramePr/>
                <a:graphic xmlns:a="http://schemas.openxmlformats.org/drawingml/2006/main">
                  <a:graphicData uri="http://schemas.microsoft.com/office/word/2010/wordprocessingShape">
                    <wps:wsp>
                      <wps:cNvSpPr/>
                      <wps:spPr>
                        <a:xfrm>
                          <a:off x="0" y="0"/>
                          <a:ext cx="285750" cy="3276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E666D" id="Arrow: Down 19" o:spid="_x0000_s1026" type="#_x0000_t67" style="position:absolute;margin-left:-105.85pt;margin-top:4.1pt;width:22.5pt;height:25.8pt;z-index:2516807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" adj="12181" fillcolor="#4472c4 [3204]" strokecolor="#09101d [484]" strokeweight="1pt">
                <w10:wrap anchorx="margin"/>
              </v:shape>
            </w:pict>
          </mc:Fallback>
        </mc:AlternateContent>
      </w:r>
    </w:p>
    <w:p w14:paraId="07E023B8" w14:textId="5E074272" w:rsidR="003426DF" w:rsidRDefault="003426DF" w:rsidP="00DE6730">
      <w:pPr>
        <w:pStyle w:val="JnepSection"/>
        <w:numPr>
          <w:ilvl w:val="0"/>
          <w:numId w:val="0"/>
        </w:numPr>
        <w:ind w:left="284"/>
        <w:rPr>
          <w:lang w:val="en-IN"/>
        </w:rPr>
      </w:pPr>
    </w:p>
    <w:p w14:paraId="3758D6D3" w14:textId="578CFB3C" w:rsidR="003426DF" w:rsidRDefault="00BC71E9" w:rsidP="00DE6730">
      <w:pPr>
        <w:pStyle w:val="JnepSection"/>
        <w:numPr>
          <w:ilvl w:val="0"/>
          <w:numId w:val="0"/>
        </w:numPr>
        <w:ind w:left="284"/>
        <w:rPr>
          <w:lang w:val="en-IN"/>
        </w:rPr>
      </w:pPr>
      <w:r>
        <w:rPr>
          <w:noProof/>
          <w:szCs w:val="18"/>
          <w:lang w:val="en-IN"/>
        </w:rPr>
        <mc:AlternateContent>
          <mc:Choice Requires="wps">
            <w:drawing>
              <wp:anchor distT="0" distB="0" distL="114300" distR="114300" simplePos="0" relativeHeight="251664384" behindDoc="0" locked="0" layoutInCell="1" allowOverlap="1" wp14:anchorId="367C6255" wp14:editId="1E0E83D5">
                <wp:simplePos x="0" y="0"/>
                <wp:positionH relativeFrom="column">
                  <wp:posOffset>1193858</wp:posOffset>
                </wp:positionH>
                <wp:positionV relativeFrom="page">
                  <wp:posOffset>5468620</wp:posOffset>
                </wp:positionV>
                <wp:extent cx="1135380" cy="342900"/>
                <wp:effectExtent l="0" t="0" r="26670" b="19050"/>
                <wp:wrapNone/>
                <wp:docPr id="1898146114" name="Rectangle: Rounded Corners 14"/>
                <wp:cNvGraphicFramePr/>
                <a:graphic xmlns:a="http://schemas.openxmlformats.org/drawingml/2006/main">
                  <a:graphicData uri="http://schemas.microsoft.com/office/word/2010/wordprocessingShape">
                    <wps:wsp>
                      <wps:cNvSpPr/>
                      <wps:spPr>
                        <a:xfrm>
                          <a:off x="0" y="0"/>
                          <a:ext cx="1135380" cy="3429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2520138" w14:textId="23AFD0D9" w:rsidR="003109C7" w:rsidRPr="003109C7" w:rsidRDefault="003109C7" w:rsidP="003109C7">
                            <w:pPr>
                              <w:jc w:val="center"/>
                              <w:rPr>
                                <w:color w:val="000000" w:themeColor="text1"/>
                                <w:lang w:val="en-IN"/>
                              </w:rPr>
                            </w:pPr>
                            <w:r w:rsidRPr="003109C7">
                              <w:rPr>
                                <w:color w:val="000000" w:themeColor="text1"/>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7C6255" id="Rectangle: Rounded Corners 14" o:spid="_x0000_s1031" style="position:absolute;left:0;text-align:left;margin-left:94pt;margin-top:430.6pt;width:89.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" filled="f" strokecolor="#09101d [484]" strokeweight="1pt">
                <v:stroke joinstyle="miter"/>
                <v:textbox>
                  <w:txbxContent>
                    <w:p w14:paraId="02520138" w14:textId="23AFD0D9" w:rsidR="003109C7" w:rsidRPr="003109C7" w:rsidRDefault="003109C7" w:rsidP="003109C7">
                      <w:pPr>
                        <w:jc w:val="center"/>
                        <w:rPr>
                          <w:color w:val="000000" w:themeColor="text1"/>
                          <w:lang w:val="en-IN"/>
                        </w:rPr>
                      </w:pPr>
                      <w:r w:rsidRPr="003109C7">
                        <w:rPr>
                          <w:color w:val="000000" w:themeColor="text1"/>
                          <w:lang w:val="en-IN"/>
                        </w:rPr>
                        <w:t>End</w:t>
                      </w:r>
                    </w:p>
                  </w:txbxContent>
                </v:textbox>
                <w10:wrap anchory="page"/>
              </v:roundrect>
            </w:pict>
          </mc:Fallback>
        </mc:AlternateContent>
      </w:r>
    </w:p>
    <w:p w14:paraId="35854A33" w14:textId="5459930C" w:rsidR="003426DF" w:rsidRDefault="003426DF" w:rsidP="00DE6730">
      <w:pPr>
        <w:pStyle w:val="JnepSection"/>
        <w:numPr>
          <w:ilvl w:val="0"/>
          <w:numId w:val="0"/>
        </w:numPr>
        <w:ind w:left="284"/>
        <w:rPr>
          <w:lang w:val="en-IN"/>
        </w:rPr>
      </w:pPr>
    </w:p>
    <w:p w14:paraId="1DD1FB9C" w14:textId="370C48EE" w:rsidR="003426DF" w:rsidRDefault="003426DF" w:rsidP="00DE6730">
      <w:pPr>
        <w:pStyle w:val="JnepSection"/>
        <w:numPr>
          <w:ilvl w:val="0"/>
          <w:numId w:val="0"/>
        </w:numPr>
        <w:ind w:left="284"/>
        <w:rPr>
          <w:lang w:val="en-IN"/>
        </w:rPr>
      </w:pPr>
    </w:p>
    <w:p w14:paraId="09C29E6B" w14:textId="77777777" w:rsidR="003426DF" w:rsidRDefault="003426DF" w:rsidP="00DE6730">
      <w:pPr>
        <w:pStyle w:val="JnepSection"/>
        <w:numPr>
          <w:ilvl w:val="0"/>
          <w:numId w:val="0"/>
        </w:numPr>
        <w:ind w:left="284"/>
        <w:rPr>
          <w:lang w:val="en-IN"/>
        </w:rPr>
      </w:pPr>
    </w:p>
    <w:p w14:paraId="710C3757" w14:textId="1836C482" w:rsidR="003426DF" w:rsidRDefault="003426DF" w:rsidP="00DE6730">
      <w:pPr>
        <w:pStyle w:val="JnepSection"/>
        <w:numPr>
          <w:ilvl w:val="0"/>
          <w:numId w:val="0"/>
        </w:numPr>
        <w:ind w:left="284"/>
        <w:rPr>
          <w:lang w:val="en-IN"/>
        </w:rPr>
      </w:pPr>
    </w:p>
    <w:p w14:paraId="1F82BDE2" w14:textId="4CCEB523" w:rsidR="003426DF" w:rsidRPr="00952F29" w:rsidRDefault="00952F29" w:rsidP="00DE6730">
      <w:pPr>
        <w:pStyle w:val="JnepSection"/>
        <w:numPr>
          <w:ilvl w:val="0"/>
          <w:numId w:val="0"/>
        </w:numPr>
        <w:ind w:left="284"/>
        <w:rPr>
          <w:b w:val="0"/>
          <w:bCs w:val="0"/>
          <w:caps w:val="0"/>
          <w:szCs w:val="18"/>
          <w:lang w:val="ru-RU"/>
        </w:rPr>
      </w:pPr>
      <w:r>
        <w:rPr>
          <w:b w:val="0"/>
          <w:bCs w:val="0"/>
          <w:caps w:val="0"/>
          <w:szCs w:val="18"/>
        </w:rPr>
        <w:t xml:space="preserve">     </w:t>
      </w:r>
      <w:r w:rsidRPr="00952F29">
        <w:rPr>
          <w:b w:val="0"/>
          <w:bCs w:val="0"/>
          <w:caps w:val="0"/>
          <w:szCs w:val="18"/>
          <w:lang w:val="ru-RU"/>
        </w:rPr>
        <w:t xml:space="preserve">Fig. 3. </w:t>
      </w:r>
      <w:r w:rsidR="00BC71E9" w:rsidRPr="00952F29">
        <w:rPr>
          <w:b w:val="0"/>
          <w:bCs w:val="0"/>
          <w:caps w:val="0"/>
          <w:szCs w:val="18"/>
          <w:lang w:val="ru-RU"/>
        </w:rPr>
        <w:t xml:space="preserve">Workflow of </w:t>
      </w:r>
      <w:r w:rsidRPr="00952F29">
        <w:rPr>
          <w:b w:val="0"/>
          <w:bCs w:val="0"/>
          <w:caps w:val="0"/>
          <w:szCs w:val="18"/>
          <w:lang w:val="ru-RU"/>
        </w:rPr>
        <w:t>Heart rate mointoring system</w:t>
      </w:r>
    </w:p>
    <w:p w14:paraId="4A39C169" w14:textId="157EAFB6" w:rsidR="003426DF" w:rsidRDefault="003426DF" w:rsidP="00DE6730">
      <w:pPr>
        <w:pStyle w:val="JnepSection"/>
        <w:numPr>
          <w:ilvl w:val="0"/>
          <w:numId w:val="0"/>
        </w:numPr>
        <w:ind w:left="284"/>
        <w:rPr>
          <w:lang w:val="en-IN"/>
        </w:rPr>
      </w:pPr>
    </w:p>
    <w:p w14:paraId="4F9FEE9D" w14:textId="232F6098" w:rsidR="00463955" w:rsidRPr="00463955" w:rsidRDefault="00463955" w:rsidP="00DE6730">
      <w:pPr>
        <w:pStyle w:val="JnepSection"/>
        <w:numPr>
          <w:ilvl w:val="0"/>
          <w:numId w:val="0"/>
        </w:numPr>
        <w:ind w:left="284"/>
        <w:rPr>
          <w:lang w:val="en-IN"/>
        </w:rPr>
      </w:pPr>
    </w:p>
    <w:p w14:paraId="02B2FC17" w14:textId="25FF125E" w:rsidR="00DE6730" w:rsidRPr="00DE6730" w:rsidRDefault="00DE6730" w:rsidP="00DE6730">
      <w:pPr>
        <w:pStyle w:val="JnepSection"/>
        <w:numPr>
          <w:ilvl w:val="0"/>
          <w:numId w:val="0"/>
        </w:numPr>
        <w:ind w:left="284"/>
      </w:pPr>
    </w:p>
    <w:p w14:paraId="0FB6C2FD" w14:textId="1AAB245F" w:rsidR="00F473EF" w:rsidRPr="00940615" w:rsidRDefault="00F15D46" w:rsidP="00F473EF">
      <w:pPr>
        <w:pStyle w:val="JnepSection"/>
      </w:pPr>
      <w:r>
        <w:rPr>
          <w:lang w:val="en-IN"/>
        </w:rPr>
        <w:t>results and analysis</w:t>
      </w:r>
    </w:p>
    <w:p w14:paraId="71632FBC" w14:textId="5F6DB0EF" w:rsidR="00F473EF" w:rsidRPr="00181678" w:rsidRDefault="00F473EF" w:rsidP="00F473EF">
      <w:pPr>
        <w:pStyle w:val="JnepEmptystring"/>
        <w:rPr>
          <w:lang w:val="ru-RU"/>
        </w:rPr>
      </w:pPr>
    </w:p>
    <w:p w14:paraId="0C41396E" w14:textId="59C50F3F" w:rsidR="00F473EF" w:rsidRPr="00181678" w:rsidRDefault="00F473EF" w:rsidP="00F473EF">
      <w:pPr>
        <w:pStyle w:val="JnepSubsection"/>
        <w:rPr>
          <w:lang w:val="ru-RU"/>
        </w:rPr>
      </w:pPr>
      <w:r w:rsidRPr="00501685">
        <w:rPr>
          <w:lang w:val="ru-RU"/>
        </w:rPr>
        <w:t>Methods and Techniques Used</w:t>
      </w:r>
    </w:p>
    <w:p w14:paraId="3D44F6CB" w14:textId="7EF19FF1" w:rsidR="00F473EF" w:rsidRPr="00181678" w:rsidRDefault="00F473EF" w:rsidP="00F473EF">
      <w:pPr>
        <w:pStyle w:val="JnepEmptystring"/>
        <w:rPr>
          <w:lang w:val="ru-RU"/>
        </w:rPr>
      </w:pPr>
    </w:p>
    <w:p w14:paraId="52792304" w14:textId="1620A7D8" w:rsidR="00F473EF" w:rsidRDefault="00F15D46" w:rsidP="00F473EF">
      <w:pPr>
        <w:pStyle w:val="JnepNormal"/>
        <w:rPr>
          <w:szCs w:val="18"/>
          <w:lang w:val="en-IN"/>
        </w:rPr>
      </w:pPr>
      <w:r w:rsidRPr="00F15D46">
        <w:rPr>
          <w:szCs w:val="18"/>
          <w:lang w:val="ru-RU"/>
        </w:rPr>
        <w:t xml:space="preserve">The system proved its performance by means of actual heart rate monitoring. Using the formula of accuracy as system’s predictions divide over the one (i.e. manually recorded health data from the participants) and equate the error to zero per cent, the assessment of the accuracy was performed. The system showed high precision in </w:t>
      </w:r>
      <w:r>
        <w:rPr>
          <w:szCs w:val="18"/>
          <w:lang w:val="en-IN"/>
        </w:rPr>
        <w:t xml:space="preserve">classifying </w:t>
      </w:r>
      <w:r w:rsidRPr="00F15D46">
        <w:rPr>
          <w:szCs w:val="18"/>
          <w:lang w:val="ru-RU"/>
        </w:rPr>
        <w:t xml:space="preserve"> heart rate with an </w:t>
      </w:r>
      <w:r>
        <w:rPr>
          <w:szCs w:val="18"/>
          <w:lang w:val="en-IN"/>
        </w:rPr>
        <w:t>100 percent accuracy.</w:t>
      </w:r>
      <w:r w:rsidR="003D2E8F">
        <w:rPr>
          <w:szCs w:val="18"/>
          <w:lang w:val="en-IN"/>
        </w:rPr>
        <w:t xml:space="preserve"> </w:t>
      </w:r>
      <w:r w:rsidR="003D2E8F" w:rsidRPr="003D2E8F">
        <w:rPr>
          <w:szCs w:val="18"/>
          <w:lang w:val="ru-RU"/>
        </w:rPr>
        <w:t>This result indicates that the model was able to perfectly classify all instances in the test data. However, it is important to note that the dataset used for testing was balanced and consisted of fixed input values with predefined categories for each feature.</w:t>
      </w:r>
    </w:p>
    <w:p w14:paraId="22128815" w14:textId="77777777" w:rsidR="00F15D46" w:rsidRDefault="00F15D46" w:rsidP="00F473EF">
      <w:pPr>
        <w:pStyle w:val="JnepNormal"/>
        <w:rPr>
          <w:szCs w:val="18"/>
          <w:lang w:val="en-IN"/>
        </w:rPr>
      </w:pPr>
    </w:p>
    <w:p w14:paraId="4AF9B512" w14:textId="1F1CFA73" w:rsidR="00F15D46" w:rsidRPr="00181678" w:rsidRDefault="00F15D46" w:rsidP="00F15D46">
      <w:pPr>
        <w:pStyle w:val="JnepSubsection"/>
        <w:rPr>
          <w:lang w:val="ru-RU"/>
        </w:rPr>
      </w:pPr>
      <w:r w:rsidRPr="00F15D46">
        <w:rPr>
          <w:lang w:val="ru-RU"/>
        </w:rPr>
        <w:t>Comparison with Previous Approaches</w:t>
      </w:r>
    </w:p>
    <w:p w14:paraId="68A44223" w14:textId="77777777" w:rsidR="00F15D46" w:rsidRPr="00181678" w:rsidRDefault="00F15D46" w:rsidP="00F15D46">
      <w:pPr>
        <w:pStyle w:val="JnepEmptystring"/>
        <w:rPr>
          <w:lang w:val="ru-RU"/>
        </w:rPr>
      </w:pPr>
    </w:p>
    <w:p w14:paraId="008A2750" w14:textId="07603559" w:rsidR="00F15D46" w:rsidRPr="00F15D46" w:rsidRDefault="00F15D46" w:rsidP="00F15D46">
      <w:pPr>
        <w:pStyle w:val="JnepNormal"/>
        <w:rPr>
          <w:spacing w:val="-2"/>
          <w:lang w:val="en-IN"/>
        </w:rPr>
      </w:pPr>
      <w:r w:rsidRPr="00F15D46">
        <w:rPr>
          <w:szCs w:val="18"/>
          <w:lang w:val="ru-RU"/>
        </w:rPr>
        <w:t xml:space="preserve">Our techniques can be looked upon as more credible health risk prediction, thus, the main peculiarity of the divergent features is that they can integrate such lifestyle factors as stress level and sleep duration to increase the number of health risk indicators. Thus, only </w:t>
      </w:r>
      <w:r w:rsidRPr="00F15D46">
        <w:rPr>
          <w:szCs w:val="18"/>
          <w:lang w:val="ru-RU"/>
        </w:rPr>
        <w:lastRenderedPageBreak/>
        <w:t>the heart rate information is considered in the previous models, whereas our system takes the whole thing to the physical condition of health by including the other parameters</w:t>
      </w:r>
      <w:r>
        <w:rPr>
          <w:szCs w:val="18"/>
          <w:lang w:val="en-IN"/>
        </w:rPr>
        <w:t>.</w:t>
      </w:r>
    </w:p>
    <w:p w14:paraId="05132832" w14:textId="6F8450BD" w:rsidR="00F15D46" w:rsidRDefault="00F15D46" w:rsidP="00F473EF">
      <w:pPr>
        <w:pStyle w:val="JnepNormal"/>
        <w:rPr>
          <w:spacing w:val="-2"/>
          <w:lang w:val="en-IN"/>
        </w:rPr>
      </w:pPr>
    </w:p>
    <w:p w14:paraId="75B10115" w14:textId="2374D387" w:rsidR="00F15D46" w:rsidRPr="00181678" w:rsidRDefault="00F15D46" w:rsidP="00F15D46">
      <w:pPr>
        <w:pStyle w:val="JnepSubsection"/>
        <w:rPr>
          <w:lang w:val="ru-RU"/>
        </w:rPr>
      </w:pPr>
      <w:r w:rsidRPr="00F15D46">
        <w:rPr>
          <w:lang w:val="ru-RU"/>
        </w:rPr>
        <w:t>Interpretation of Results</w:t>
      </w:r>
    </w:p>
    <w:p w14:paraId="22837113" w14:textId="49192EB3" w:rsidR="00F15D46" w:rsidRPr="00181678" w:rsidRDefault="00F15D46" w:rsidP="00F15D46">
      <w:pPr>
        <w:pStyle w:val="JnepEmptystring"/>
        <w:rPr>
          <w:lang w:val="ru-RU"/>
        </w:rPr>
      </w:pPr>
    </w:p>
    <w:p w14:paraId="4B617ACE" w14:textId="4F7D260D" w:rsidR="00F15D46" w:rsidRDefault="00F15D46" w:rsidP="00F473EF">
      <w:pPr>
        <w:pStyle w:val="JnepNormal"/>
        <w:rPr>
          <w:szCs w:val="18"/>
        </w:rPr>
      </w:pPr>
      <w:r w:rsidRPr="00F15D46">
        <w:rPr>
          <w:szCs w:val="18"/>
          <w:lang w:val="ru-RU"/>
        </w:rPr>
        <w:t xml:space="preserve">The results indicate that IoT along with machine learning for unceasing health monitoring is the suitable method to foresee health risks in real time as seen in </w:t>
      </w:r>
      <w:r w:rsidR="00043E16">
        <w:rPr>
          <w:szCs w:val="18"/>
        </w:rPr>
        <w:t xml:space="preserve"> </w:t>
      </w:r>
      <w:r w:rsidRPr="00F15D46">
        <w:rPr>
          <w:szCs w:val="18"/>
          <w:lang w:val="ru-RU"/>
        </w:rPr>
        <w:t>Fig. 4. Moreover, such a technique can even be used for patient monitoring at a long distance, when there are only a few health workers around.</w:t>
      </w:r>
    </w:p>
    <w:p w14:paraId="0CC0DE48" w14:textId="45575626" w:rsidR="003D5F70" w:rsidRDefault="003D5F70" w:rsidP="003D5F70">
      <w:pPr>
        <w:pStyle w:val="JnepNormal"/>
        <w:ind w:firstLine="0"/>
        <w:rPr>
          <w:szCs w:val="18"/>
        </w:rPr>
      </w:pPr>
    </w:p>
    <w:p w14:paraId="0F88F6E1" w14:textId="77777777" w:rsidR="003D2E8F" w:rsidRDefault="003D2E8F" w:rsidP="003D5F70">
      <w:pPr>
        <w:pStyle w:val="JnepNormal"/>
        <w:ind w:firstLine="0"/>
        <w:rPr>
          <w:szCs w:val="18"/>
        </w:rPr>
      </w:pPr>
    </w:p>
    <w:p w14:paraId="3BB2B55B" w14:textId="77777777" w:rsidR="003D2E8F" w:rsidRDefault="003D2E8F" w:rsidP="003D5F70">
      <w:pPr>
        <w:pStyle w:val="JnepNormal"/>
        <w:ind w:firstLine="0"/>
        <w:rPr>
          <w:szCs w:val="18"/>
        </w:rPr>
      </w:pPr>
    </w:p>
    <w:p w14:paraId="5982D573" w14:textId="191EE7A2" w:rsidR="00BC71E9" w:rsidRDefault="00BC71E9" w:rsidP="00F473EF">
      <w:pPr>
        <w:pStyle w:val="JnepNormal"/>
        <w:rPr>
          <w:szCs w:val="18"/>
        </w:rPr>
      </w:pPr>
    </w:p>
    <w:p w14:paraId="39A574FB" w14:textId="4290DB41" w:rsidR="00BC71E9" w:rsidRDefault="003D5F70" w:rsidP="00F473EF">
      <w:pPr>
        <w:pStyle w:val="JnepNormal"/>
        <w:rPr>
          <w:szCs w:val="18"/>
        </w:rPr>
      </w:pPr>
      <w:r>
        <w:rPr>
          <w:noProof/>
          <w:szCs w:val="18"/>
        </w:rPr>
        <w:drawing>
          <wp:anchor distT="0" distB="0" distL="114300" distR="114300" simplePos="0" relativeHeight="251681792" behindDoc="0" locked="0" layoutInCell="1" allowOverlap="1" wp14:anchorId="68E3A228" wp14:editId="536F8889">
            <wp:simplePos x="0" y="0"/>
            <wp:positionH relativeFrom="column">
              <wp:align>right</wp:align>
            </wp:positionH>
            <wp:positionV relativeFrom="paragraph">
              <wp:posOffset>6523</wp:posOffset>
            </wp:positionV>
            <wp:extent cx="2952115" cy="1801495"/>
            <wp:effectExtent l="0" t="0" r="635" b="8255"/>
            <wp:wrapNone/>
            <wp:docPr id="12103325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32533" name="Picture 12103325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2115" cy="1801495"/>
                    </a:xfrm>
                    <a:prstGeom prst="rect">
                      <a:avLst/>
                    </a:prstGeom>
                  </pic:spPr>
                </pic:pic>
              </a:graphicData>
            </a:graphic>
          </wp:anchor>
        </w:drawing>
      </w:r>
    </w:p>
    <w:p w14:paraId="6DCD1B8B" w14:textId="77777777" w:rsidR="00BC71E9" w:rsidRDefault="00BC71E9" w:rsidP="00F473EF">
      <w:pPr>
        <w:pStyle w:val="JnepNormal"/>
        <w:rPr>
          <w:szCs w:val="18"/>
        </w:rPr>
      </w:pPr>
    </w:p>
    <w:p w14:paraId="3F25D25A" w14:textId="77777777" w:rsidR="00BC71E9" w:rsidRDefault="00BC71E9" w:rsidP="00F473EF">
      <w:pPr>
        <w:pStyle w:val="JnepNormal"/>
        <w:rPr>
          <w:szCs w:val="18"/>
        </w:rPr>
      </w:pPr>
    </w:p>
    <w:p w14:paraId="08585A4B" w14:textId="77777777" w:rsidR="00BC71E9" w:rsidRDefault="00BC71E9" w:rsidP="00F473EF">
      <w:pPr>
        <w:pStyle w:val="JnepNormal"/>
        <w:rPr>
          <w:szCs w:val="18"/>
        </w:rPr>
      </w:pPr>
    </w:p>
    <w:p w14:paraId="6FDDD2C5" w14:textId="77777777" w:rsidR="00BC71E9" w:rsidRDefault="00BC71E9" w:rsidP="00F473EF">
      <w:pPr>
        <w:pStyle w:val="JnepNormal"/>
        <w:rPr>
          <w:szCs w:val="18"/>
        </w:rPr>
      </w:pPr>
    </w:p>
    <w:p w14:paraId="1043CDAE" w14:textId="77777777" w:rsidR="00BC71E9" w:rsidRDefault="00BC71E9" w:rsidP="00F473EF">
      <w:pPr>
        <w:pStyle w:val="JnepNormal"/>
        <w:rPr>
          <w:szCs w:val="18"/>
        </w:rPr>
      </w:pPr>
    </w:p>
    <w:p w14:paraId="7FFF7710" w14:textId="77777777" w:rsidR="00BC71E9" w:rsidRDefault="00BC71E9" w:rsidP="00F473EF">
      <w:pPr>
        <w:pStyle w:val="JnepNormal"/>
        <w:rPr>
          <w:szCs w:val="18"/>
        </w:rPr>
      </w:pPr>
    </w:p>
    <w:p w14:paraId="1EE1EA7F" w14:textId="77777777" w:rsidR="003D5F70" w:rsidRDefault="003D5F70" w:rsidP="00F473EF">
      <w:pPr>
        <w:pStyle w:val="JnepNormal"/>
        <w:rPr>
          <w:szCs w:val="18"/>
        </w:rPr>
      </w:pPr>
    </w:p>
    <w:p w14:paraId="1C640656" w14:textId="77777777" w:rsidR="00BC71E9" w:rsidRDefault="00BC71E9" w:rsidP="00F473EF">
      <w:pPr>
        <w:pStyle w:val="JnepNormal"/>
        <w:rPr>
          <w:szCs w:val="18"/>
        </w:rPr>
      </w:pPr>
    </w:p>
    <w:p w14:paraId="60F00780" w14:textId="77777777" w:rsidR="00BC71E9" w:rsidRDefault="00BC71E9" w:rsidP="00F473EF">
      <w:pPr>
        <w:pStyle w:val="JnepNormal"/>
        <w:rPr>
          <w:szCs w:val="18"/>
        </w:rPr>
      </w:pPr>
    </w:p>
    <w:p w14:paraId="4322900B" w14:textId="77777777" w:rsidR="00BC71E9" w:rsidRDefault="00BC71E9" w:rsidP="00F473EF">
      <w:pPr>
        <w:pStyle w:val="JnepNormal"/>
        <w:rPr>
          <w:szCs w:val="18"/>
        </w:rPr>
      </w:pPr>
    </w:p>
    <w:p w14:paraId="3FD820C3" w14:textId="77777777" w:rsidR="00BC71E9" w:rsidRDefault="00BC71E9" w:rsidP="00F473EF">
      <w:pPr>
        <w:pStyle w:val="JnepNormal"/>
        <w:rPr>
          <w:szCs w:val="18"/>
        </w:rPr>
      </w:pPr>
    </w:p>
    <w:p w14:paraId="46056A8F" w14:textId="77777777" w:rsidR="00BC71E9" w:rsidRDefault="00BC71E9" w:rsidP="00F473EF">
      <w:pPr>
        <w:pStyle w:val="JnepNormal"/>
        <w:rPr>
          <w:szCs w:val="18"/>
        </w:rPr>
      </w:pPr>
    </w:p>
    <w:p w14:paraId="1C889D9C" w14:textId="77777777" w:rsidR="00BC71E9" w:rsidRDefault="00BC71E9" w:rsidP="00F473EF">
      <w:pPr>
        <w:pStyle w:val="JnepNormal"/>
        <w:rPr>
          <w:szCs w:val="18"/>
        </w:rPr>
      </w:pPr>
    </w:p>
    <w:p w14:paraId="39EA3A1D" w14:textId="77777777" w:rsidR="00BC71E9" w:rsidRDefault="00BC71E9" w:rsidP="00F473EF">
      <w:pPr>
        <w:pStyle w:val="JnepNormal"/>
        <w:rPr>
          <w:szCs w:val="18"/>
        </w:rPr>
      </w:pPr>
    </w:p>
    <w:p w14:paraId="27F8FA23" w14:textId="026FA0EF" w:rsidR="00BC71E9" w:rsidRDefault="003D5F70" w:rsidP="003D5F70">
      <w:pPr>
        <w:pStyle w:val="JnepNormal"/>
        <w:ind w:firstLine="0"/>
        <w:rPr>
          <w:szCs w:val="18"/>
        </w:rPr>
      </w:pPr>
      <w:r>
        <w:rPr>
          <w:szCs w:val="18"/>
        </w:rPr>
        <w:t>Fig. 4. Result of Heart Rate Monitoring System.</w:t>
      </w:r>
    </w:p>
    <w:p w14:paraId="4D32369A" w14:textId="77777777" w:rsidR="00BC71E9" w:rsidRDefault="00BC71E9" w:rsidP="00F473EF">
      <w:pPr>
        <w:pStyle w:val="JnepNormal"/>
        <w:rPr>
          <w:szCs w:val="18"/>
        </w:rPr>
      </w:pPr>
    </w:p>
    <w:p w14:paraId="1229B1D4" w14:textId="77777777" w:rsidR="003D2E8F" w:rsidRDefault="003D2E8F" w:rsidP="003D5F70">
      <w:pPr>
        <w:pStyle w:val="JnepNormal"/>
        <w:ind w:firstLine="0"/>
        <w:rPr>
          <w:szCs w:val="18"/>
          <w:lang w:val="en-IN"/>
        </w:rPr>
      </w:pPr>
    </w:p>
    <w:p w14:paraId="2E607A5C" w14:textId="77777777" w:rsidR="003D2E8F" w:rsidRDefault="003D2E8F" w:rsidP="003D5F70">
      <w:pPr>
        <w:pStyle w:val="JnepNormal"/>
        <w:ind w:firstLine="0"/>
        <w:rPr>
          <w:szCs w:val="18"/>
          <w:lang w:val="en-IN"/>
        </w:rPr>
      </w:pPr>
    </w:p>
    <w:p w14:paraId="5FBBCA87" w14:textId="1F38E64B" w:rsidR="00F15D46" w:rsidRPr="00181678" w:rsidRDefault="00F15D46" w:rsidP="00F15D46">
      <w:pPr>
        <w:pStyle w:val="JnepSubsection"/>
        <w:rPr>
          <w:lang w:val="ru-RU"/>
        </w:rPr>
      </w:pPr>
      <w:r w:rsidRPr="00F15D46">
        <w:rPr>
          <w:lang w:val="ru-RU"/>
        </w:rPr>
        <w:t>Implications for the Original Objectives</w:t>
      </w:r>
    </w:p>
    <w:p w14:paraId="42559514" w14:textId="77777777" w:rsidR="00F15D46" w:rsidRPr="00181678" w:rsidRDefault="00F15D46" w:rsidP="00F15D46">
      <w:pPr>
        <w:pStyle w:val="JnepEmptystring"/>
        <w:rPr>
          <w:lang w:val="ru-RU"/>
        </w:rPr>
      </w:pPr>
    </w:p>
    <w:p w14:paraId="2F7CCC40" w14:textId="7B50523B" w:rsidR="00F15D46" w:rsidRPr="003D5F70" w:rsidRDefault="00F15D46" w:rsidP="003D5F70">
      <w:pPr>
        <w:pStyle w:val="JnepNormal"/>
        <w:rPr>
          <w:szCs w:val="18"/>
        </w:rPr>
      </w:pPr>
      <w:r w:rsidRPr="00F15D46">
        <w:rPr>
          <w:szCs w:val="18"/>
          <w:lang w:val="ru-RU"/>
        </w:rPr>
        <w:t>It was verified that the initial goal of the project which was to track the heart rate and warn about health risks associated with socio-behavioral factors has been achieved. The system was able to predict tool success by combining ML and doing the main task: Corresponding issue analysis.</w:t>
      </w:r>
    </w:p>
    <w:p w14:paraId="70312B18" w14:textId="77777777" w:rsidR="003D5F70" w:rsidRPr="003D5F70" w:rsidRDefault="003D5F70" w:rsidP="003D5F70">
      <w:pPr>
        <w:pStyle w:val="JnepNormal"/>
        <w:rPr>
          <w:szCs w:val="18"/>
          <w:lang w:val="en-IN"/>
        </w:rPr>
      </w:pPr>
    </w:p>
    <w:p w14:paraId="176254EA" w14:textId="1A385D3F" w:rsidR="00F15D46" w:rsidRPr="00181678" w:rsidRDefault="00F15D46" w:rsidP="00F15D46">
      <w:pPr>
        <w:pStyle w:val="JnepSubsection"/>
        <w:rPr>
          <w:lang w:val="ru-RU"/>
        </w:rPr>
      </w:pPr>
      <w:r w:rsidRPr="00F15D46">
        <w:rPr>
          <w:lang w:val="ru-RU"/>
        </w:rPr>
        <w:t>Limitations</w:t>
      </w:r>
    </w:p>
    <w:p w14:paraId="32604F87" w14:textId="77777777" w:rsidR="00F15D46" w:rsidRPr="00181678" w:rsidRDefault="00F15D46" w:rsidP="00F15D46">
      <w:pPr>
        <w:pStyle w:val="JnepEmptystring"/>
        <w:rPr>
          <w:lang w:val="ru-RU"/>
        </w:rPr>
      </w:pPr>
    </w:p>
    <w:p w14:paraId="4EE8F915" w14:textId="7FEFDABC" w:rsidR="00F15D46" w:rsidRDefault="00F15D46" w:rsidP="00F15D46">
      <w:pPr>
        <w:pStyle w:val="JnepNormal"/>
        <w:rPr>
          <w:szCs w:val="18"/>
          <w:lang w:val="en-IN"/>
        </w:rPr>
      </w:pPr>
      <w:r w:rsidRPr="00F15D46">
        <w:rPr>
          <w:szCs w:val="18"/>
          <w:lang w:val="ru-RU"/>
        </w:rPr>
        <w:t xml:space="preserve">Although the results are very promising, the present approach still suffers from some limitations. </w:t>
      </w:r>
      <w:r w:rsidR="003D2E8F" w:rsidRPr="003D2E8F">
        <w:rPr>
          <w:szCs w:val="18"/>
          <w:lang w:val="ru-RU"/>
        </w:rPr>
        <w:t xml:space="preserve">While the model's performance is exceptional within the controlled testing environment, the potential for </w:t>
      </w:r>
      <w:r w:rsidR="003D2E8F" w:rsidRPr="003D2E8F">
        <w:rPr>
          <w:b/>
          <w:bCs/>
          <w:szCs w:val="18"/>
          <w:lang w:val="ru-RU"/>
        </w:rPr>
        <w:t>overfitting</w:t>
      </w:r>
      <w:r w:rsidR="003D2E8F" w:rsidRPr="003D2E8F">
        <w:rPr>
          <w:szCs w:val="18"/>
          <w:lang w:val="ru-RU"/>
        </w:rPr>
        <w:t xml:space="preserve"> exists due to the lack of variability in the test data. In future work, the model could be validated on new, unseen data</w:t>
      </w:r>
      <w:r w:rsidR="003D2E8F">
        <w:rPr>
          <w:szCs w:val="18"/>
        </w:rPr>
        <w:t xml:space="preserve">. </w:t>
      </w:r>
      <w:r w:rsidRPr="00F15D46">
        <w:rPr>
          <w:szCs w:val="18"/>
          <w:lang w:val="ru-RU"/>
        </w:rPr>
        <w:t>Besides, the change of the system’s accuracy could be done by measuring more health parameters, for instance, blood pressure and blood glucose level. In addition, the main weakness of the system is that it depends on the internet for real-time monitoring, which might turn out to be pointless in the areas with improper internet connection</w:t>
      </w:r>
      <w:r>
        <w:rPr>
          <w:szCs w:val="18"/>
          <w:lang w:val="en-IN"/>
        </w:rPr>
        <w:t>.</w:t>
      </w:r>
    </w:p>
    <w:p w14:paraId="1FCD2C43" w14:textId="77777777" w:rsidR="00F15D46" w:rsidRPr="00F15D46" w:rsidRDefault="00F15D46" w:rsidP="00F15D46">
      <w:pPr>
        <w:pStyle w:val="JnepNormal"/>
        <w:rPr>
          <w:szCs w:val="18"/>
          <w:lang w:val="en-IN"/>
        </w:rPr>
      </w:pPr>
    </w:p>
    <w:p w14:paraId="719B04FC" w14:textId="2F2BE1C9" w:rsidR="00F15D46" w:rsidRPr="00940615" w:rsidRDefault="00430FEA" w:rsidP="00F15D46">
      <w:pPr>
        <w:pStyle w:val="JnepSection"/>
      </w:pPr>
      <w:r w:rsidRPr="00430FEA">
        <w:rPr>
          <w:lang w:val="ru-RU"/>
        </w:rPr>
        <w:t>CONCLUSION</w:t>
      </w:r>
    </w:p>
    <w:p w14:paraId="631B3A99" w14:textId="77777777" w:rsidR="00F15D46" w:rsidRPr="00181678" w:rsidRDefault="00F15D46" w:rsidP="00F15D46">
      <w:pPr>
        <w:pStyle w:val="JnepEmptystring"/>
        <w:rPr>
          <w:lang w:val="ru-RU"/>
        </w:rPr>
      </w:pPr>
    </w:p>
    <w:p w14:paraId="26F98892" w14:textId="5D7868BE" w:rsidR="00714113" w:rsidRDefault="00F15D46" w:rsidP="00463955">
      <w:pPr>
        <w:pStyle w:val="JnepNormal"/>
        <w:rPr>
          <w:spacing w:val="-1"/>
        </w:rPr>
      </w:pPr>
      <w:r w:rsidRPr="00F15D46">
        <w:rPr>
          <w:spacing w:val="-1"/>
          <w:lang w:val="ru-RU"/>
        </w:rPr>
        <w:t>To sum up, in this study, the IoT-based heart rate monitoring system with machine learning accounts for an expedient and accurate manner of real-time health risk assessment. The fusion of the sensor data with the lifestyle involved in the risk prediction process has been a success, thus, a more complex monitoring system has been realized as compared to the existing ones.</w:t>
      </w:r>
    </w:p>
    <w:p w14:paraId="69D0EB9B" w14:textId="77777777" w:rsidR="00043E16" w:rsidRPr="00043E16" w:rsidRDefault="00043E16" w:rsidP="00463955">
      <w:pPr>
        <w:pStyle w:val="JnepNormal"/>
        <w:rPr>
          <w:spacing w:val="-2"/>
        </w:rPr>
      </w:pPr>
    </w:p>
    <w:p w14:paraId="5C2D34D8" w14:textId="77777777" w:rsidR="003D5F70" w:rsidRPr="003D5F70" w:rsidRDefault="007D4EB9" w:rsidP="003D5F70">
      <w:pPr>
        <w:pStyle w:val="JnepSubsection"/>
        <w:rPr>
          <w:lang w:val="ru-RU"/>
        </w:rPr>
      </w:pPr>
      <w:r w:rsidRPr="00501685">
        <w:rPr>
          <w:lang w:val="ru-RU"/>
        </w:rPr>
        <w:t>Methods and Techniques Used</w:t>
      </w:r>
    </w:p>
    <w:p w14:paraId="02007807" w14:textId="6FD61835" w:rsidR="007D4EB9" w:rsidRPr="003D5F70" w:rsidRDefault="007D4EB9" w:rsidP="003D5F70">
      <w:pPr>
        <w:pStyle w:val="JnepSubsection"/>
        <w:numPr>
          <w:ilvl w:val="0"/>
          <w:numId w:val="0"/>
        </w:numPr>
        <w:ind w:firstLine="284"/>
        <w:rPr>
          <w:lang w:val="ru-RU"/>
        </w:rPr>
      </w:pPr>
      <w:r w:rsidRPr="003D5F70">
        <w:rPr>
          <w:b w:val="0"/>
          <w:szCs w:val="18"/>
          <w:lang w:val="ru-RU"/>
        </w:rPr>
        <w:t>Further investigations should focus on the collection of other data points like blood pressure and glucose levels which will result in a more detailed health analysis of the patient. Furthermore, model training of the machine learning algorithm</w:t>
      </w:r>
      <w:r w:rsidR="003D5F70" w:rsidRPr="003D5F70">
        <w:rPr>
          <w:b w:val="0"/>
          <w:szCs w:val="18"/>
        </w:rPr>
        <w:t xml:space="preserve"> </w:t>
      </w:r>
      <w:r w:rsidRPr="003D5F70">
        <w:rPr>
          <w:b w:val="0"/>
          <w:szCs w:val="18"/>
          <w:lang w:val="ru-RU"/>
        </w:rPr>
        <w:t>supposed to result in the enhancement of its prediction capacity.</w:t>
      </w:r>
    </w:p>
    <w:p w14:paraId="6C9C6853" w14:textId="77777777" w:rsidR="007D4EB9" w:rsidRDefault="007D4EB9" w:rsidP="007D4EB9">
      <w:pPr>
        <w:pStyle w:val="JnepSection"/>
        <w:numPr>
          <w:ilvl w:val="0"/>
          <w:numId w:val="0"/>
        </w:numPr>
        <w:ind w:left="284"/>
        <w:rPr>
          <w:b w:val="0"/>
          <w:bCs w:val="0"/>
          <w:caps w:val="0"/>
          <w:szCs w:val="18"/>
        </w:rPr>
      </w:pPr>
    </w:p>
    <w:p w14:paraId="09E4BEA2" w14:textId="47892C7B" w:rsidR="00463955" w:rsidRPr="00463955" w:rsidRDefault="007D4EB9" w:rsidP="00463955">
      <w:pPr>
        <w:pStyle w:val="JnepSubsection"/>
        <w:rPr>
          <w:lang w:val="ru-RU"/>
        </w:rPr>
      </w:pPr>
      <w:r w:rsidRPr="007D4EB9">
        <w:rPr>
          <w:lang w:val="ru-RU"/>
        </w:rPr>
        <w:t>Recommendations</w:t>
      </w:r>
    </w:p>
    <w:p w14:paraId="5C45BA35" w14:textId="0EBE66A6" w:rsidR="00714113" w:rsidRPr="00463955" w:rsidRDefault="007D4EB9" w:rsidP="003D5F70">
      <w:pPr>
        <w:pStyle w:val="JnepNormal"/>
        <w:rPr>
          <w:lang w:val="en-IN"/>
        </w:rPr>
        <w:sectPr w:rsidR="00714113" w:rsidRPr="00463955" w:rsidSect="00714113">
          <w:footnotePr>
            <w:numFmt w:val="chicago"/>
          </w:footnotePr>
          <w:type w:val="continuous"/>
          <w:pgSz w:w="11906" w:h="16838" w:code="9"/>
          <w:pgMar w:top="1474" w:right="1134" w:bottom="1474" w:left="1134" w:header="851" w:footer="1050" w:gutter="0"/>
          <w:cols w:num="2" w:space="340"/>
          <w:docGrid w:linePitch="360"/>
        </w:sectPr>
      </w:pPr>
      <w:r>
        <w:rPr>
          <w:szCs w:val="18"/>
        </w:rPr>
        <w:t>F</w:t>
      </w:r>
      <w:r w:rsidRPr="007D4EB9">
        <w:rPr>
          <w:szCs w:val="18"/>
          <w:lang w:val="ru-RU"/>
        </w:rPr>
        <w:t>rom the collected data, we suggest that the system should be improved by supporting multiple sources and also the user interface should be modified to make the system more interesting to the user. Moreover, the proposed experiment’s effectiveness could be verified and its validity could be strengthened, by executing it on a larger scale and using a wider sample si</w:t>
      </w:r>
      <w:r w:rsidR="00463955">
        <w:rPr>
          <w:szCs w:val="18"/>
          <w:lang w:val="en-IN"/>
        </w:rPr>
        <w:t>ze</w:t>
      </w:r>
    </w:p>
    <w:p w14:paraId="13B105E7" w14:textId="005CFD52" w:rsidR="00215706" w:rsidRPr="00215706" w:rsidRDefault="00215706" w:rsidP="00215706">
      <w:pPr>
        <w:tabs>
          <w:tab w:val="left" w:pos="2815"/>
        </w:tabs>
        <w:rPr>
          <w:lang w:val="en-US" w:eastAsia="ru-RU"/>
        </w:rPr>
        <w:sectPr w:rsidR="00215706" w:rsidRPr="00215706" w:rsidSect="00E04058">
          <w:footnotePr>
            <w:numFmt w:val="chicago"/>
          </w:footnotePr>
          <w:type w:val="continuous"/>
          <w:pgSz w:w="11906" w:h="16838" w:code="9"/>
          <w:pgMar w:top="1474" w:right="1134" w:bottom="1474" w:left="1134" w:header="851" w:footer="1018" w:gutter="0"/>
          <w:cols w:space="340"/>
          <w:docGrid w:linePitch="360"/>
        </w:sectPr>
      </w:pPr>
    </w:p>
    <w:p w14:paraId="6D3AA68D" w14:textId="77777777" w:rsidR="007D4EB9" w:rsidRDefault="007D4EB9" w:rsidP="00215706">
      <w:pPr>
        <w:pStyle w:val="JnepNormal"/>
        <w:ind w:firstLine="0"/>
        <w:rPr>
          <w:lang w:val="en-IN"/>
        </w:rPr>
        <w:sectPr w:rsidR="007D4EB9" w:rsidSect="007D4EB9">
          <w:headerReference w:type="first" r:id="rId17"/>
          <w:footnotePr>
            <w:numFmt w:val="chicago"/>
          </w:footnotePr>
          <w:type w:val="continuous"/>
          <w:pgSz w:w="11906" w:h="16838" w:code="9"/>
          <w:pgMar w:top="1474" w:right="1134" w:bottom="1474" w:left="1134" w:header="851" w:footer="851" w:gutter="0"/>
          <w:cols w:num="2" w:space="360"/>
          <w:titlePg/>
        </w:sectPr>
      </w:pPr>
    </w:p>
    <w:p w14:paraId="3C42DC4B" w14:textId="77777777" w:rsidR="006E6E87" w:rsidRPr="00D67E9D" w:rsidRDefault="006E6E87" w:rsidP="00DE6730">
      <w:pPr>
        <w:pStyle w:val="JnepNormal"/>
        <w:tabs>
          <w:tab w:val="left" w:pos="284"/>
        </w:tabs>
        <w:ind w:firstLine="0"/>
        <w:sectPr w:rsidR="006E6E87" w:rsidRPr="00D67E9D" w:rsidSect="007D4EB9">
          <w:footnotePr>
            <w:numFmt w:val="chicago"/>
          </w:footnotePr>
          <w:type w:val="continuous"/>
          <w:pgSz w:w="11906" w:h="16838" w:code="9"/>
          <w:pgMar w:top="1474" w:right="1134" w:bottom="1474" w:left="1134" w:header="851" w:footer="851" w:gutter="0"/>
          <w:cols w:num="2" w:space="360"/>
          <w:titlePg/>
        </w:sectPr>
      </w:pPr>
    </w:p>
    <w:p w14:paraId="6C09F645" w14:textId="379FDE4B" w:rsidR="006E6E87" w:rsidRPr="000C2BC1" w:rsidRDefault="006E6E87" w:rsidP="00DE6730">
      <w:pPr>
        <w:pStyle w:val="JnepSectionNonNum"/>
        <w:ind w:firstLine="0"/>
      </w:pPr>
      <w:r>
        <w:rPr>
          <w:caps w:val="0"/>
        </w:rPr>
        <w:t>REFERENCES</w:t>
      </w:r>
    </w:p>
    <w:p w14:paraId="5539AAC7" w14:textId="77777777" w:rsidR="006E6E87" w:rsidRPr="00381F7E" w:rsidRDefault="006E6E87" w:rsidP="006E6E87">
      <w:pPr>
        <w:pStyle w:val="JnepEmptystring"/>
      </w:pPr>
    </w:p>
    <w:p w14:paraId="20597BEC" w14:textId="77777777" w:rsidR="006E6E87" w:rsidRDefault="006E6E87" w:rsidP="006E6E87">
      <w:pPr>
        <w:pStyle w:val="JnepReferences"/>
        <w:rPr>
          <w:lang w:val="uk-UA"/>
        </w:rPr>
        <w:sectPr w:rsidR="006E6E87" w:rsidSect="00DE6730">
          <w:footnotePr>
            <w:numFmt w:val="chicago"/>
          </w:footnotePr>
          <w:type w:val="continuous"/>
          <w:pgSz w:w="11906" w:h="16838" w:code="9"/>
          <w:pgMar w:top="1474" w:right="1134" w:bottom="1474" w:left="1134" w:header="851" w:footer="851" w:gutter="0"/>
          <w:cols w:num="2" w:space="360"/>
          <w:titlePg/>
        </w:sectPr>
      </w:pPr>
    </w:p>
    <w:p w14:paraId="5D583D7A" w14:textId="77777777" w:rsidR="00E45578" w:rsidRPr="00E45578" w:rsidRDefault="00DE6730" w:rsidP="00DE6730">
      <w:pPr>
        <w:pStyle w:val="JnepReferences"/>
        <w:rPr>
          <w:b/>
        </w:rPr>
      </w:pPr>
      <w:r w:rsidRPr="00DE6730">
        <w:t>D.</w:t>
      </w:r>
      <w:r w:rsidRPr="00DE6730">
        <w:rPr>
          <w:rFonts w:ascii="Times New Roman" w:hAnsi="Times New Roman"/>
        </w:rPr>
        <w:t> </w:t>
      </w:r>
      <w:r w:rsidRPr="00DE6730">
        <w:t>G. V, S.</w:t>
      </w:r>
      <w:r w:rsidRPr="00DE6730">
        <w:rPr>
          <w:rFonts w:ascii="Times New Roman" w:hAnsi="Times New Roman"/>
        </w:rPr>
        <w:t> </w:t>
      </w:r>
      <w:r w:rsidRPr="00DE6730">
        <w:t>B, R.</w:t>
      </w:r>
      <w:r w:rsidRPr="00DE6730">
        <w:rPr>
          <w:rFonts w:ascii="Times New Roman" w:hAnsi="Times New Roman"/>
        </w:rPr>
        <w:t> </w:t>
      </w:r>
      <w:r w:rsidRPr="00DE6730">
        <w:t>Kavitha, A.</w:t>
      </w:r>
      <w:r w:rsidRPr="00DE6730">
        <w:rPr>
          <w:rFonts w:ascii="Times New Roman" w:hAnsi="Times New Roman"/>
        </w:rPr>
        <w:t> </w:t>
      </w:r>
      <w:r w:rsidRPr="00DE6730">
        <w:t>Kumar, V.</w:t>
      </w:r>
      <w:r w:rsidRPr="00DE6730">
        <w:rPr>
          <w:rFonts w:ascii="Times New Roman" w:hAnsi="Times New Roman"/>
        </w:rPr>
        <w:t> </w:t>
      </w:r>
      <w:r w:rsidRPr="00DE6730">
        <w:t>Kalpana, V.</w:t>
      </w:r>
      <w:r w:rsidRPr="00DE6730">
        <w:rPr>
          <w:rFonts w:ascii="Times New Roman" w:hAnsi="Times New Roman"/>
        </w:rPr>
        <w:t> </w:t>
      </w:r>
      <w:r w:rsidRPr="00DE6730">
        <w:t xml:space="preserve">Hariram, </w:t>
      </w:r>
      <w:r w:rsidRPr="00E45578">
        <w:rPr>
          <w:i/>
          <w:iCs/>
        </w:rPr>
        <w:t>Int. Conf. Augment. Intell. Sustain. Syst</w:t>
      </w:r>
      <w:r w:rsidRPr="00DE6730">
        <w:t xml:space="preserve">. 1458(2023).  </w:t>
      </w:r>
    </w:p>
    <w:p w14:paraId="04B085EF" w14:textId="4CA58DDA" w:rsidR="00E45578" w:rsidRPr="00E45578" w:rsidRDefault="00DE6730" w:rsidP="00DE6730">
      <w:pPr>
        <w:pStyle w:val="JnepReferences"/>
        <w:rPr>
          <w:b/>
        </w:rPr>
      </w:pPr>
      <w:r w:rsidRPr="00E45578">
        <w:rPr>
          <w:lang w:val="uk-UA"/>
        </w:rPr>
        <w:t>R.</w:t>
      </w:r>
      <w:r w:rsidRPr="00E45578">
        <w:rPr>
          <w:rFonts w:ascii="Times New Roman" w:hAnsi="Times New Roman"/>
          <w:lang w:val="uk-UA"/>
        </w:rPr>
        <w:t> </w:t>
      </w:r>
      <w:r w:rsidRPr="00E45578">
        <w:rPr>
          <w:lang w:val="uk-UA"/>
        </w:rPr>
        <w:t>Latha, R.</w:t>
      </w:r>
      <w:r w:rsidRPr="00E45578">
        <w:rPr>
          <w:rFonts w:ascii="Times New Roman" w:hAnsi="Times New Roman"/>
          <w:lang w:val="uk-UA"/>
        </w:rPr>
        <w:t> </w:t>
      </w:r>
      <w:r w:rsidRPr="00E45578">
        <w:rPr>
          <w:lang w:val="uk-UA"/>
        </w:rPr>
        <w:t>Raman, T.</w:t>
      </w:r>
      <w:r w:rsidRPr="00E45578">
        <w:rPr>
          <w:rFonts w:ascii="Times New Roman" w:hAnsi="Times New Roman"/>
          <w:lang w:val="uk-UA"/>
        </w:rPr>
        <w:t> </w:t>
      </w:r>
      <w:r w:rsidRPr="00E45578">
        <w:rPr>
          <w:lang w:val="uk-UA"/>
        </w:rPr>
        <w:t>Senthil</w:t>
      </w:r>
      <w:r w:rsidRPr="00E45578">
        <w:rPr>
          <w:rFonts w:ascii="Times New Roman" w:hAnsi="Times New Roman"/>
          <w:lang w:val="uk-UA"/>
        </w:rPr>
        <w:t> </w:t>
      </w:r>
      <w:r w:rsidRPr="00E45578">
        <w:rPr>
          <w:lang w:val="uk-UA"/>
        </w:rPr>
        <w:t>Kumar, C.</w:t>
      </w:r>
      <w:r w:rsidRPr="00E45578">
        <w:rPr>
          <w:rFonts w:ascii="Times New Roman" w:hAnsi="Times New Roman"/>
          <w:lang w:val="uk-UA"/>
        </w:rPr>
        <w:t> </w:t>
      </w:r>
      <w:r w:rsidRPr="00E45578">
        <w:rPr>
          <w:lang w:val="uk-UA"/>
        </w:rPr>
        <w:t>J.</w:t>
      </w:r>
      <w:r w:rsidRPr="00E45578">
        <w:rPr>
          <w:rFonts w:ascii="Times New Roman" w:hAnsi="Times New Roman"/>
          <w:lang w:val="uk-UA"/>
        </w:rPr>
        <w:t> </w:t>
      </w:r>
      <w:r w:rsidRPr="00E45578">
        <w:rPr>
          <w:lang w:val="uk-UA"/>
        </w:rPr>
        <w:t>Rawandale, R.</w:t>
      </w:r>
      <w:r w:rsidRPr="00E45578">
        <w:rPr>
          <w:rFonts w:ascii="Times New Roman" w:hAnsi="Times New Roman"/>
          <w:lang w:val="uk-UA"/>
        </w:rPr>
        <w:t> </w:t>
      </w:r>
      <w:r w:rsidRPr="00E45578">
        <w:rPr>
          <w:lang w:val="uk-UA"/>
        </w:rPr>
        <w:t>Meenakshi, C.</w:t>
      </w:r>
      <w:r w:rsidRPr="00E45578">
        <w:rPr>
          <w:rFonts w:ascii="Times New Roman" w:hAnsi="Times New Roman"/>
          <w:lang w:val="uk-UA"/>
        </w:rPr>
        <w:t> </w:t>
      </w:r>
      <w:r w:rsidRPr="00E45578">
        <w:rPr>
          <w:lang w:val="uk-UA"/>
        </w:rPr>
        <w:t xml:space="preserve">Srinivasan, </w:t>
      </w:r>
      <w:r w:rsidRPr="00E45578">
        <w:rPr>
          <w:i/>
          <w:iCs/>
          <w:lang w:val="uk-UA"/>
        </w:rPr>
        <w:t>Int. Conf. Self Sustain. Artif. Intell. Syst.</w:t>
      </w:r>
      <w:r w:rsidRPr="00E45578">
        <w:rPr>
          <w:lang w:val="uk-UA"/>
        </w:rPr>
        <w:t xml:space="preserve"> 1475(2023).  </w:t>
      </w:r>
    </w:p>
    <w:p w14:paraId="35CC4DBD" w14:textId="0D993BAE" w:rsidR="00B74C98" w:rsidRDefault="00F32227" w:rsidP="00B74C98">
      <w:pPr>
        <w:pStyle w:val="JnepReferences"/>
        <w:rPr>
          <w:b/>
        </w:rPr>
      </w:pPr>
      <w:r w:rsidRPr="00E45578">
        <w:rPr>
          <w:lang w:val="uk-UA"/>
        </w:rPr>
        <w:t>S.</w:t>
      </w:r>
      <w:r w:rsidRPr="00E45578">
        <w:rPr>
          <w:rFonts w:ascii="Times New Roman" w:hAnsi="Times New Roman"/>
          <w:lang w:val="uk-UA"/>
        </w:rPr>
        <w:t> </w:t>
      </w:r>
      <w:r w:rsidRPr="00E45578">
        <w:rPr>
          <w:lang w:val="uk-UA"/>
        </w:rPr>
        <w:t>P.</w:t>
      </w:r>
      <w:r w:rsidRPr="00E45578">
        <w:rPr>
          <w:rFonts w:ascii="Times New Roman" w:hAnsi="Times New Roman"/>
          <w:lang w:val="uk-UA"/>
        </w:rPr>
        <w:t> </w:t>
      </w:r>
      <w:r w:rsidRPr="00E45578">
        <w:rPr>
          <w:lang w:val="uk-UA"/>
        </w:rPr>
        <w:t>Vimal, M.</w:t>
      </w:r>
      <w:r w:rsidRPr="00E45578">
        <w:rPr>
          <w:rFonts w:ascii="Times New Roman" w:hAnsi="Times New Roman"/>
          <w:lang w:val="uk-UA"/>
        </w:rPr>
        <w:t> </w:t>
      </w:r>
      <w:r w:rsidRPr="00E45578">
        <w:rPr>
          <w:lang w:val="uk-UA"/>
        </w:rPr>
        <w:t>Vadivel, V.</w:t>
      </w:r>
      <w:r w:rsidRPr="00E45578">
        <w:rPr>
          <w:rFonts w:ascii="Times New Roman" w:hAnsi="Times New Roman"/>
          <w:lang w:val="uk-UA"/>
        </w:rPr>
        <w:t> </w:t>
      </w:r>
      <w:r w:rsidRPr="00E45578">
        <w:rPr>
          <w:lang w:val="uk-UA"/>
        </w:rPr>
        <w:t>V.</w:t>
      </w:r>
      <w:r w:rsidRPr="00E45578">
        <w:rPr>
          <w:rFonts w:ascii="Times New Roman" w:hAnsi="Times New Roman"/>
          <w:lang w:val="uk-UA"/>
        </w:rPr>
        <w:t> </w:t>
      </w:r>
      <w:r w:rsidRPr="00E45578">
        <w:rPr>
          <w:lang w:val="uk-UA"/>
        </w:rPr>
        <w:t>Baskar, V.</w:t>
      </w:r>
      <w:r w:rsidRPr="00E45578">
        <w:rPr>
          <w:rFonts w:ascii="Times New Roman" w:hAnsi="Times New Roman"/>
          <w:lang w:val="uk-UA"/>
        </w:rPr>
        <w:t> </w:t>
      </w:r>
      <w:r w:rsidRPr="00E45578">
        <w:rPr>
          <w:lang w:val="uk-UA"/>
        </w:rPr>
        <w:t>G.</w:t>
      </w:r>
      <w:r w:rsidRPr="00E45578">
        <w:rPr>
          <w:rFonts w:ascii="Times New Roman" w:hAnsi="Times New Roman"/>
          <w:lang w:val="uk-UA"/>
        </w:rPr>
        <w:t> </w:t>
      </w:r>
      <w:r w:rsidRPr="00E45578">
        <w:rPr>
          <w:lang w:val="uk-UA"/>
        </w:rPr>
        <w:t>Sivakumar, C.</w:t>
      </w:r>
      <w:r w:rsidRPr="00E45578">
        <w:rPr>
          <w:rFonts w:ascii="Times New Roman" w:hAnsi="Times New Roman"/>
          <w:lang w:val="uk-UA"/>
        </w:rPr>
        <w:t> </w:t>
      </w:r>
      <w:r w:rsidRPr="00E45578">
        <w:rPr>
          <w:lang w:val="uk-UA"/>
        </w:rPr>
        <w:t xml:space="preserve">Srinivasan, </w:t>
      </w:r>
      <w:r w:rsidRPr="00E45578">
        <w:rPr>
          <w:i/>
          <w:iCs/>
          <w:lang w:val="uk-UA"/>
        </w:rPr>
        <w:t>Int. Conf. Smart Electron. Commun.</w:t>
      </w:r>
      <w:r w:rsidRPr="00E45578">
        <w:rPr>
          <w:lang w:val="uk-UA"/>
        </w:rPr>
        <w:t xml:space="preserve"> 574(2023).</w:t>
      </w:r>
    </w:p>
    <w:p w14:paraId="0DF801AC" w14:textId="0592C734" w:rsidR="00B74C98" w:rsidRDefault="00B74C98" w:rsidP="00B74C98">
      <w:pPr>
        <w:pStyle w:val="JnepReferences"/>
        <w:rPr>
          <w:b/>
        </w:rPr>
      </w:pPr>
      <w:r>
        <w:rPr>
          <w:b/>
        </w:rPr>
        <w:t>Dfs</w:t>
      </w:r>
    </w:p>
    <w:p w14:paraId="1E29E46E" w14:textId="6E3FDAEE" w:rsidR="00B74C98" w:rsidRDefault="00B74C98" w:rsidP="00B74C98">
      <w:pPr>
        <w:pStyle w:val="JnepReferences"/>
        <w:rPr>
          <w:b/>
        </w:rPr>
      </w:pPr>
      <w:r>
        <w:rPr>
          <w:b/>
        </w:rPr>
        <w:t xml:space="preserve">Fdg </w:t>
      </w:r>
    </w:p>
    <w:p w14:paraId="5B474C43" w14:textId="5E106B51" w:rsidR="00B74C98" w:rsidRPr="00B74C98" w:rsidRDefault="00B74C98" w:rsidP="00B74C98">
      <w:pPr>
        <w:pStyle w:val="JnepReferences"/>
        <w:rPr>
          <w:b/>
        </w:rPr>
      </w:pPr>
      <w:r>
        <w:rPr>
          <w:b/>
        </w:rPr>
        <w:t>fd</w:t>
      </w:r>
    </w:p>
    <w:p w14:paraId="21D91F63" w14:textId="77777777" w:rsidR="006E6E87" w:rsidRPr="003D2E8F" w:rsidRDefault="00463955" w:rsidP="00DE6730">
      <w:pPr>
        <w:pStyle w:val="JnepReferences"/>
        <w:rPr>
          <w:b/>
        </w:rPr>
      </w:pPr>
      <w:r w:rsidRPr="00E45578">
        <w:rPr>
          <w:lang w:val="uk-UA"/>
        </w:rPr>
        <w:br w:type="column"/>
      </w:r>
      <w:r w:rsidR="003D2E8F">
        <w:t>adad</w:t>
      </w:r>
    </w:p>
    <w:p w14:paraId="71E4E4F9" w14:textId="77777777" w:rsidR="003D2E8F" w:rsidRDefault="003D2E8F" w:rsidP="003D2E8F">
      <w:pPr>
        <w:pStyle w:val="JnepReferences"/>
        <w:numPr>
          <w:ilvl w:val="0"/>
          <w:numId w:val="0"/>
        </w:numPr>
        <w:ind w:left="717" w:hanging="360"/>
      </w:pPr>
    </w:p>
    <w:p w14:paraId="4BB06024" w14:textId="77777777" w:rsidR="003D2E8F" w:rsidRDefault="003D2E8F" w:rsidP="003D2E8F">
      <w:pPr>
        <w:pStyle w:val="JnepReferences"/>
        <w:numPr>
          <w:ilvl w:val="0"/>
          <w:numId w:val="0"/>
        </w:numPr>
        <w:ind w:left="717" w:hanging="360"/>
      </w:pPr>
    </w:p>
    <w:p w14:paraId="19C17E74" w14:textId="77777777" w:rsidR="003D2E8F" w:rsidRDefault="003D2E8F" w:rsidP="003D2E8F">
      <w:pPr>
        <w:pStyle w:val="JnepReferences"/>
      </w:pPr>
      <w:r>
        <w:t>asdsad</w:t>
      </w:r>
    </w:p>
    <w:p w14:paraId="6391F439" w14:textId="77777777" w:rsidR="003D2E8F" w:rsidRDefault="003D2E8F" w:rsidP="003D2E8F">
      <w:pPr>
        <w:pStyle w:val="JnepReferences"/>
        <w:numPr>
          <w:ilvl w:val="0"/>
          <w:numId w:val="0"/>
        </w:numPr>
        <w:ind w:left="717" w:hanging="360"/>
      </w:pPr>
    </w:p>
    <w:p w14:paraId="179696A5" w14:textId="292B7692" w:rsidR="003D2E8F" w:rsidRPr="00E45578" w:rsidRDefault="003D2E8F" w:rsidP="003D2E8F">
      <w:pPr>
        <w:pStyle w:val="JnepReferences"/>
        <w:numPr>
          <w:ilvl w:val="0"/>
          <w:numId w:val="0"/>
        </w:numPr>
        <w:sectPr w:rsidR="003D2E8F" w:rsidRPr="00E45578" w:rsidSect="00B74C98">
          <w:footnotePr>
            <w:numFmt w:val="chicago"/>
          </w:footnotePr>
          <w:type w:val="continuous"/>
          <w:pgSz w:w="11906" w:h="16838" w:code="9"/>
          <w:pgMar w:top="720" w:right="720" w:bottom="720" w:left="720" w:header="851" w:footer="851" w:gutter="0"/>
          <w:cols w:num="2" w:space="360"/>
          <w:titlePg/>
          <w:docGrid w:linePitch="245"/>
        </w:sectPr>
      </w:pPr>
    </w:p>
    <w:p w14:paraId="18C265DF" w14:textId="77777777" w:rsidR="00DE6730" w:rsidRDefault="00DE6730" w:rsidP="00DE6730">
      <w:pPr>
        <w:rPr>
          <w:lang w:val="en-US"/>
        </w:rPr>
        <w:sectPr w:rsidR="00DE6730" w:rsidSect="00430FEA">
          <w:footnotePr>
            <w:numFmt w:val="chicago"/>
          </w:footnotePr>
          <w:type w:val="continuous"/>
          <w:pgSz w:w="11906" w:h="16838" w:code="9"/>
          <w:pgMar w:top="1474" w:right="1134" w:bottom="1474" w:left="1134" w:header="851" w:footer="851" w:gutter="0"/>
          <w:cols w:num="2" w:space="360"/>
          <w:titlePg/>
        </w:sectPr>
      </w:pPr>
    </w:p>
    <w:p w14:paraId="071DFA1B" w14:textId="77777777" w:rsidR="00693936" w:rsidRPr="00DE6730" w:rsidRDefault="00693936" w:rsidP="003D2E8F">
      <w:pPr>
        <w:rPr>
          <w:lang w:val="en-US"/>
        </w:rPr>
      </w:pPr>
    </w:p>
    <w:sectPr w:rsidR="00693936" w:rsidRPr="00DE6730" w:rsidSect="00430FEA">
      <w:footnotePr>
        <w:numFmt w:val="chicago"/>
      </w:footnotePr>
      <w:type w:val="continuous"/>
      <w:pgSz w:w="11906" w:h="16838" w:code="9"/>
      <w:pgMar w:top="1474" w:right="1134" w:bottom="1474" w:left="1134" w:header="851" w:footer="851" w:gutter="0"/>
      <w:cols w:num="2"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08BCD" w14:textId="77777777" w:rsidR="0022682D" w:rsidRDefault="0022682D" w:rsidP="006E6E87">
      <w:pPr>
        <w:spacing w:after="0" w:line="240" w:lineRule="auto"/>
      </w:pPr>
      <w:r>
        <w:separator/>
      </w:r>
    </w:p>
  </w:endnote>
  <w:endnote w:type="continuationSeparator" w:id="0">
    <w:p w14:paraId="1D40BB89" w14:textId="77777777" w:rsidR="0022682D" w:rsidRDefault="0022682D" w:rsidP="006E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C3972" w14:textId="77777777" w:rsidR="006E6E87" w:rsidRDefault="006E6E87" w:rsidP="006E6E87">
    <w:pPr>
      <w:pStyle w:val="JnepNormal"/>
      <w:ind w:firstLine="0"/>
      <w:jc w:val="center"/>
      <w:rPr>
        <w:lang w:val="ru-RU"/>
      </w:rPr>
    </w:pPr>
  </w:p>
  <w:p w14:paraId="36B47A72" w14:textId="77777777" w:rsidR="006E6E87" w:rsidRPr="00C82CC9" w:rsidRDefault="00E04058" w:rsidP="006E6E87">
    <w:pPr>
      <w:pStyle w:val="JnepNormal"/>
      <w:ind w:firstLine="0"/>
      <w:jc w:val="center"/>
    </w:pPr>
    <w:r>
      <w:rPr>
        <w:iCs/>
      </w:rPr>
      <w:fldChar w:fldCharType="begin"/>
    </w:r>
    <w:r>
      <w:instrText xml:space="preserve"> REF number \h </w:instrText>
    </w:r>
    <w:r>
      <w:rPr>
        <w:iCs/>
      </w:rPr>
    </w:r>
    <w:r>
      <w:rPr>
        <w:iCs/>
      </w:rPr>
      <w:fldChar w:fldCharType="separate"/>
    </w:r>
    <w:r w:rsidR="001B6B1D" w:rsidRPr="008071DC">
      <w:t>0</w:t>
    </w:r>
    <w:r w:rsidR="001B6B1D">
      <w:rPr>
        <w:lang w:val="uk-UA"/>
      </w:rPr>
      <w:t>4</w:t>
    </w:r>
    <w:r w:rsidR="001B6B1D" w:rsidRPr="008071DC">
      <w:t>001</w:t>
    </w:r>
    <w:r>
      <w:rPr>
        <w:iCs/>
      </w:rPr>
      <w:fldChar w:fldCharType="end"/>
    </w:r>
    <w:r w:rsidR="006E6E87" w:rsidRPr="008071DC">
      <w:t>-</w:t>
    </w:r>
    <w:r w:rsidR="006E6E87" w:rsidRPr="008071DC">
      <w:fldChar w:fldCharType="begin"/>
    </w:r>
    <w:r w:rsidR="006E6E87" w:rsidRPr="008071DC">
      <w:instrText xml:space="preserve"> PAGE </w:instrText>
    </w:r>
    <w:r w:rsidR="006E6E87" w:rsidRPr="008071DC">
      <w:fldChar w:fldCharType="separate"/>
    </w:r>
    <w:r w:rsidR="008B55BB">
      <w:rPr>
        <w:noProof/>
      </w:rPr>
      <w:t>2</w:t>
    </w:r>
    <w:r w:rsidR="006E6E87" w:rsidRPr="008071D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1B1EC" w14:textId="77777777" w:rsidR="006E6E87" w:rsidRDefault="006E6E87" w:rsidP="006E6E87">
    <w:pPr>
      <w:pStyle w:val="JnepNormal"/>
      <w:ind w:firstLine="0"/>
      <w:jc w:val="center"/>
      <w:rPr>
        <w:lang w:val="ru-RU"/>
      </w:rPr>
    </w:pPr>
  </w:p>
  <w:p w14:paraId="454367BA" w14:textId="77777777" w:rsidR="006E6E87" w:rsidRPr="00C82CC9" w:rsidRDefault="00E04058" w:rsidP="006E6E87">
    <w:pPr>
      <w:pStyle w:val="JnepNormal"/>
      <w:ind w:firstLine="0"/>
      <w:jc w:val="center"/>
    </w:pPr>
    <w:r>
      <w:rPr>
        <w:iCs/>
      </w:rPr>
      <w:fldChar w:fldCharType="begin"/>
    </w:r>
    <w:r>
      <w:instrText xml:space="preserve"> REF number \h </w:instrText>
    </w:r>
    <w:r>
      <w:rPr>
        <w:iCs/>
      </w:rPr>
    </w:r>
    <w:r>
      <w:rPr>
        <w:iCs/>
      </w:rPr>
      <w:fldChar w:fldCharType="separate"/>
    </w:r>
    <w:r w:rsidR="001B6B1D" w:rsidRPr="008071DC">
      <w:t>0</w:t>
    </w:r>
    <w:r w:rsidR="001B6B1D">
      <w:rPr>
        <w:lang w:val="uk-UA"/>
      </w:rPr>
      <w:t>4</w:t>
    </w:r>
    <w:r w:rsidR="001B6B1D" w:rsidRPr="008071DC">
      <w:t>001</w:t>
    </w:r>
    <w:r>
      <w:rPr>
        <w:iCs/>
      </w:rPr>
      <w:fldChar w:fldCharType="end"/>
    </w:r>
    <w:r w:rsidR="006E6E87" w:rsidRPr="008071DC">
      <w:t>-</w:t>
    </w:r>
    <w:r w:rsidR="006E6E87" w:rsidRPr="008071DC">
      <w:fldChar w:fldCharType="begin"/>
    </w:r>
    <w:r w:rsidR="006E6E87" w:rsidRPr="008071DC">
      <w:instrText xml:space="preserve"> PAGE </w:instrText>
    </w:r>
    <w:r w:rsidR="006E6E87" w:rsidRPr="008071DC">
      <w:fldChar w:fldCharType="separate"/>
    </w:r>
    <w:r w:rsidR="008B55BB">
      <w:rPr>
        <w:noProof/>
      </w:rPr>
      <w:t>3</w:t>
    </w:r>
    <w:r w:rsidR="006E6E87" w:rsidRPr="008071D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5AB49" w14:textId="77777777" w:rsidR="006E6E87" w:rsidRDefault="006E6E87" w:rsidP="006E6E87">
    <w:pPr>
      <w:pStyle w:val="JnepNormal"/>
      <w:tabs>
        <w:tab w:val="center" w:pos="4984"/>
        <w:tab w:val="right" w:pos="9968"/>
      </w:tabs>
      <w:ind w:firstLine="0"/>
      <w:rPr>
        <w:lang w:val="ru-RU"/>
      </w:rPr>
    </w:pPr>
  </w:p>
  <w:p w14:paraId="6F88F049" w14:textId="77777777" w:rsidR="006E6E87" w:rsidRPr="007F1D77" w:rsidRDefault="00EE7CEB" w:rsidP="006E6E87">
    <w:pPr>
      <w:pStyle w:val="JnepNormal"/>
      <w:tabs>
        <w:tab w:val="center" w:pos="4820"/>
        <w:tab w:val="right" w:pos="9639"/>
      </w:tabs>
      <w:ind w:firstLine="0"/>
    </w:pPr>
    <w:r>
      <w:t>2077-6772/</w:t>
    </w:r>
    <w:bookmarkStart w:id="0" w:name="year"/>
    <w:r>
      <w:t>2013</w:t>
    </w:r>
    <w:bookmarkEnd w:id="0"/>
    <w:r>
      <w:t>/</w:t>
    </w:r>
    <w:bookmarkStart w:id="1" w:name="vol"/>
    <w:r>
      <w:t>5</w:t>
    </w:r>
    <w:bookmarkEnd w:id="1"/>
    <w:r>
      <w:t>(</w:t>
    </w:r>
    <w:bookmarkStart w:id="2" w:name="issue"/>
    <w:r w:rsidR="00DD362E">
      <w:rPr>
        <w:lang w:val="uk-UA"/>
      </w:rPr>
      <w:t>4</w:t>
    </w:r>
    <w:bookmarkEnd w:id="2"/>
    <w:r>
      <w:t>)</w:t>
    </w:r>
    <w:bookmarkStart w:id="3" w:name="number"/>
    <w:r w:rsidR="00DD362E" w:rsidRPr="008071DC">
      <w:t>0</w:t>
    </w:r>
    <w:r w:rsidR="00DD362E">
      <w:rPr>
        <w:lang w:val="uk-UA"/>
      </w:rPr>
      <w:t>4</w:t>
    </w:r>
    <w:r w:rsidR="00DD362E" w:rsidRPr="008071DC">
      <w:t>001</w:t>
    </w:r>
    <w:bookmarkEnd w:id="3"/>
    <w:r>
      <w:rPr>
        <w:iCs/>
      </w:rPr>
      <w:t>(</w:t>
    </w:r>
    <w:r>
      <w:rPr>
        <w:iCs/>
      </w:rPr>
      <w:fldChar w:fldCharType="begin"/>
    </w:r>
    <w:r>
      <w:instrText>NUMPAGES</w:instrText>
    </w:r>
    <w:r>
      <w:rPr>
        <w:iCs/>
      </w:rPr>
      <w:fldChar w:fldCharType="separate"/>
    </w:r>
    <w:r w:rsidR="008B55BB">
      <w:rPr>
        <w:noProof/>
      </w:rPr>
      <w:t>10</w:t>
    </w:r>
    <w:r>
      <w:rPr>
        <w:iCs/>
      </w:rPr>
      <w:fldChar w:fldCharType="end"/>
    </w:r>
    <w:r>
      <w:rPr>
        <w:iCs/>
      </w:rPr>
      <w:t>)</w:t>
    </w:r>
    <w:r>
      <w:rPr>
        <w:iCs/>
      </w:rPr>
      <w:tab/>
    </w:r>
    <w:r w:rsidR="00DD362E">
      <w:rPr>
        <w:iCs/>
      </w:rPr>
      <w:fldChar w:fldCharType="begin"/>
    </w:r>
    <w:r w:rsidR="00DD362E">
      <w:instrText xml:space="preserve"> REF number \h </w:instrText>
    </w:r>
    <w:r w:rsidR="00DD362E">
      <w:rPr>
        <w:iCs/>
      </w:rPr>
    </w:r>
    <w:r w:rsidR="00DD362E">
      <w:rPr>
        <w:iCs/>
      </w:rPr>
      <w:fldChar w:fldCharType="separate"/>
    </w:r>
    <w:r w:rsidR="001B6B1D" w:rsidRPr="008071DC">
      <w:t>0</w:t>
    </w:r>
    <w:r w:rsidR="001B6B1D">
      <w:rPr>
        <w:lang w:val="uk-UA"/>
      </w:rPr>
      <w:t>4</w:t>
    </w:r>
    <w:r w:rsidR="001B6B1D" w:rsidRPr="008071DC">
      <w:t>001</w:t>
    </w:r>
    <w:r w:rsidR="00DD362E">
      <w:rPr>
        <w:iCs/>
      </w:rPr>
      <w:fldChar w:fldCharType="end"/>
    </w:r>
    <w:r w:rsidRPr="008071DC">
      <w:t>-</w:t>
    </w:r>
    <w:r w:rsidRPr="008071DC">
      <w:fldChar w:fldCharType="begin"/>
    </w:r>
    <w:r w:rsidRPr="008071DC">
      <w:instrText xml:space="preserve"> PAGE </w:instrText>
    </w:r>
    <w:r w:rsidRPr="008071DC">
      <w:fldChar w:fldCharType="separate"/>
    </w:r>
    <w:r w:rsidR="008B55BB">
      <w:rPr>
        <w:noProof/>
      </w:rPr>
      <w:t>1</w:t>
    </w:r>
    <w:r w:rsidRPr="008071DC">
      <w:fldChar w:fldCharType="end"/>
    </w:r>
    <w:r>
      <w:tab/>
    </w:r>
    <w:r w:rsidRPr="008071DC">
      <w:rPr>
        <w:szCs w:val="18"/>
      </w:rPr>
      <w:sym w:font="Symbol" w:char="F0D3"/>
    </w:r>
    <w:r w:rsidRPr="008071DC">
      <w:rPr>
        <w:szCs w:val="18"/>
      </w:rPr>
      <w:t> </w:t>
    </w:r>
    <w:r>
      <w:fldChar w:fldCharType="begin"/>
    </w:r>
    <w:r>
      <w:instrText xml:space="preserve"> REF year \h </w:instrText>
    </w:r>
    <w:r>
      <w:fldChar w:fldCharType="separate"/>
    </w:r>
    <w:r w:rsidR="001B6B1D">
      <w:t>2013</w:t>
    </w:r>
    <w:r>
      <w:fldChar w:fldCharType="end"/>
    </w:r>
    <w:r w:rsidR="006E6E87" w:rsidRPr="008071DC">
      <w:rPr>
        <w:szCs w:val="18"/>
      </w:rPr>
      <w:t xml:space="preserve"> </w:t>
    </w:r>
    <w:hyperlink r:id="rId1" w:history="1">
      <w:r w:rsidR="006E6E87">
        <w:rPr>
          <w:rStyle w:val="Hyperlink"/>
          <w:spacing w:val="-2"/>
          <w:szCs w:val="18"/>
        </w:rPr>
        <w:t>Sumy State University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6BBCC" w14:textId="77777777" w:rsidR="0022682D" w:rsidRDefault="0022682D" w:rsidP="006E6E87">
      <w:pPr>
        <w:spacing w:after="0" w:line="240" w:lineRule="auto"/>
      </w:pPr>
      <w:r>
        <w:separator/>
      </w:r>
    </w:p>
  </w:footnote>
  <w:footnote w:type="continuationSeparator" w:id="0">
    <w:p w14:paraId="5DCB389C" w14:textId="77777777" w:rsidR="0022682D" w:rsidRDefault="0022682D" w:rsidP="006E6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A6B0D" w14:textId="77777777" w:rsidR="006E6E87" w:rsidRDefault="006E6E87" w:rsidP="006E6E87">
    <w:pPr>
      <w:pStyle w:val="JnepNormal"/>
      <w:ind w:firstLine="0"/>
    </w:pPr>
  </w:p>
  <w:p w14:paraId="4F698E1D" w14:textId="77777777" w:rsidR="006E6E87" w:rsidRPr="00C53C60" w:rsidRDefault="006E6E87" w:rsidP="006E6E87">
    <w:pPr>
      <w:pStyle w:val="JnepHeader"/>
      <w:rPr>
        <w:lang w:val="ru-RU"/>
      </w:rPr>
    </w:pPr>
    <w:r w:rsidRPr="007F1D77">
      <w:rPr>
        <w:smallCaps/>
      </w:rPr>
      <w:t>T.V. Lyutyy, A.Yu. Polyakov</w:t>
    </w:r>
    <w:r w:rsidRPr="007F1D77">
      <w:rPr>
        <w:lang w:val="en-GB"/>
      </w:rPr>
      <w:tab/>
    </w:r>
    <w:r>
      <w:rPr>
        <w:i/>
        <w:iCs/>
        <w:smallCaps/>
      </w:rPr>
      <w:t>J</w:t>
    </w:r>
    <w:r w:rsidRPr="00904DF3">
      <w:rPr>
        <w:i/>
        <w:iCs/>
        <w:smallCaps/>
      </w:rPr>
      <w:t xml:space="preserve">. </w:t>
    </w:r>
    <w:r>
      <w:rPr>
        <w:i/>
        <w:iCs/>
        <w:smallCaps/>
      </w:rPr>
      <w:t>Nano</w:t>
    </w:r>
    <w:r w:rsidRPr="00904DF3">
      <w:rPr>
        <w:i/>
        <w:iCs/>
        <w:smallCaps/>
      </w:rPr>
      <w:t xml:space="preserve">- </w:t>
    </w:r>
    <w:r>
      <w:rPr>
        <w:i/>
        <w:iCs/>
        <w:smallCaps/>
      </w:rPr>
      <w:t>Electron</w:t>
    </w:r>
    <w:r w:rsidRPr="00904DF3">
      <w:rPr>
        <w:i/>
        <w:iCs/>
        <w:smallCaps/>
      </w:rPr>
      <w:t xml:space="preserve">. </w:t>
    </w:r>
    <w:r>
      <w:rPr>
        <w:i/>
        <w:iCs/>
        <w:smallCaps/>
      </w:rPr>
      <w:t>Phys</w:t>
    </w:r>
    <w:r w:rsidRPr="001605AE">
      <w:rPr>
        <w:i/>
        <w:iCs/>
        <w:caps/>
      </w:rPr>
      <w:t>.</w:t>
    </w:r>
    <w:r w:rsidRPr="00C53C60">
      <w:rPr>
        <w:i/>
        <w:iCs/>
        <w:caps/>
        <w:lang w:val="ru-RU"/>
      </w:rPr>
      <w:t xml:space="preserve"> </w:t>
    </w:r>
    <w:r w:rsidR="00EE7CEB" w:rsidRPr="005E2AD3">
      <w:rPr>
        <w:b/>
      </w:rPr>
      <w:fldChar w:fldCharType="begin"/>
    </w:r>
    <w:r w:rsidR="00EE7CEB" w:rsidRPr="005E2AD3">
      <w:rPr>
        <w:b/>
        <w:i/>
        <w:iCs/>
        <w:caps/>
        <w:lang w:val="ru-RU"/>
      </w:rPr>
      <w:instrText xml:space="preserve"> REF vol \h </w:instrText>
    </w:r>
    <w:r w:rsidR="00EE7CEB" w:rsidRPr="005E2AD3">
      <w:rPr>
        <w:b/>
      </w:rPr>
      <w:instrText xml:space="preserve"> \* MERGEFORMAT </w:instrText>
    </w:r>
    <w:r w:rsidR="00EE7CEB" w:rsidRPr="005E2AD3">
      <w:rPr>
        <w:b/>
      </w:rPr>
    </w:r>
    <w:r w:rsidR="00EE7CEB" w:rsidRPr="005E2AD3">
      <w:rPr>
        <w:b/>
      </w:rPr>
      <w:fldChar w:fldCharType="separate"/>
    </w:r>
    <w:r w:rsidR="001B6B1D" w:rsidRPr="001B6B1D">
      <w:rPr>
        <w:b/>
      </w:rPr>
      <w:t>5</w:t>
    </w:r>
    <w:r w:rsidR="00EE7CEB" w:rsidRPr="005E2AD3">
      <w:rPr>
        <w:b/>
      </w:rPr>
      <w:fldChar w:fldCharType="end"/>
    </w:r>
    <w:r w:rsidR="00EE7CEB" w:rsidRPr="00C53C60">
      <w:rPr>
        <w:lang w:val="ru-RU"/>
      </w:rPr>
      <w:t xml:space="preserve">, </w:t>
    </w:r>
    <w:r w:rsidR="00EE7CEB">
      <w:rPr>
        <w:iCs/>
        <w:lang w:val="ru-RU"/>
      </w:rPr>
      <w:fldChar w:fldCharType="begin"/>
    </w:r>
    <w:r w:rsidR="00EE7CEB">
      <w:rPr>
        <w:lang w:val="ru-RU"/>
      </w:rPr>
      <w:instrText xml:space="preserve"> REF number \h </w:instrText>
    </w:r>
    <w:r w:rsidR="00EE7CEB">
      <w:rPr>
        <w:iCs/>
        <w:lang w:val="ru-RU"/>
      </w:rPr>
    </w:r>
    <w:r w:rsidR="00EE7CEB">
      <w:rPr>
        <w:iCs/>
        <w:lang w:val="ru-RU"/>
      </w:rPr>
      <w:fldChar w:fldCharType="separate"/>
    </w:r>
    <w:r w:rsidR="001B6B1D" w:rsidRPr="008071DC">
      <w:t>0</w:t>
    </w:r>
    <w:r w:rsidR="001B6B1D">
      <w:rPr>
        <w:lang w:val="uk-UA"/>
      </w:rPr>
      <w:t>4</w:t>
    </w:r>
    <w:r w:rsidR="001B6B1D" w:rsidRPr="008071DC">
      <w:t>001</w:t>
    </w:r>
    <w:r w:rsidR="00EE7CEB">
      <w:rPr>
        <w:iCs/>
        <w:lang w:val="ru-RU"/>
      </w:rPr>
      <w:fldChar w:fldCharType="end"/>
    </w:r>
    <w:r w:rsidR="00EE7CEB" w:rsidRPr="00C53C60">
      <w:t xml:space="preserve"> (</w:t>
    </w:r>
    <w:r w:rsidR="00EE7CEB">
      <w:fldChar w:fldCharType="begin"/>
    </w:r>
    <w:r w:rsidR="00EE7CEB">
      <w:instrText xml:space="preserve"> REF year \h </w:instrText>
    </w:r>
    <w:r w:rsidR="00EE7CEB">
      <w:fldChar w:fldCharType="separate"/>
    </w:r>
    <w:r w:rsidR="001B6B1D">
      <w:t>2013</w:t>
    </w:r>
    <w:r w:rsidR="00EE7CEB">
      <w:fldChar w:fldCharType="end"/>
    </w:r>
    <w:r w:rsidR="00EE7CEB" w:rsidRPr="00C53C60">
      <w:t>)</w:t>
    </w:r>
  </w:p>
  <w:p w14:paraId="1F7DD7D0" w14:textId="77777777" w:rsidR="006E6E87" w:rsidRPr="00C966BB" w:rsidRDefault="006E6E87" w:rsidP="006E6E87">
    <w:pPr>
      <w:pStyle w:val="JnepNormal"/>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EF5BB" w14:textId="77777777" w:rsidR="006E6E87" w:rsidRDefault="006E6E87" w:rsidP="00684E7F">
    <w:pPr>
      <w:pStyle w:val="JnepHeader"/>
    </w:pPr>
  </w:p>
  <w:p w14:paraId="06B5AF40" w14:textId="77777777" w:rsidR="006E6E87" w:rsidRPr="00C53C60" w:rsidRDefault="006E6E87" w:rsidP="00684E7F">
    <w:pPr>
      <w:pStyle w:val="JnepHeader"/>
      <w:rPr>
        <w:lang w:val="ru-RU"/>
      </w:rPr>
    </w:pPr>
    <w:r>
      <w:rPr>
        <w:smallCaps/>
      </w:rPr>
      <w:t>Manuscript Preparation Using the Template</w:t>
    </w:r>
    <w:r w:rsidRPr="007F1D77">
      <w:rPr>
        <w:smallCaps/>
      </w:rPr>
      <w:t>…</w:t>
    </w:r>
    <w:r w:rsidRPr="007F1D77">
      <w:tab/>
    </w:r>
    <w:r>
      <w:rPr>
        <w:i/>
        <w:iCs/>
        <w:smallCaps/>
      </w:rPr>
      <w:t>J</w:t>
    </w:r>
    <w:r w:rsidRPr="00904DF3">
      <w:rPr>
        <w:i/>
        <w:iCs/>
        <w:smallCaps/>
      </w:rPr>
      <w:t xml:space="preserve">. </w:t>
    </w:r>
    <w:r>
      <w:rPr>
        <w:i/>
        <w:iCs/>
        <w:smallCaps/>
      </w:rPr>
      <w:t>Nano</w:t>
    </w:r>
    <w:r w:rsidRPr="00904DF3">
      <w:rPr>
        <w:i/>
        <w:iCs/>
        <w:smallCaps/>
      </w:rPr>
      <w:t xml:space="preserve">- </w:t>
    </w:r>
    <w:r>
      <w:rPr>
        <w:i/>
        <w:iCs/>
        <w:smallCaps/>
      </w:rPr>
      <w:t>Electron</w:t>
    </w:r>
    <w:r w:rsidRPr="00904DF3">
      <w:rPr>
        <w:i/>
        <w:iCs/>
        <w:smallCaps/>
      </w:rPr>
      <w:t xml:space="preserve">. </w:t>
    </w:r>
    <w:r>
      <w:rPr>
        <w:i/>
        <w:iCs/>
        <w:smallCaps/>
      </w:rPr>
      <w:t>Phys</w:t>
    </w:r>
    <w:r w:rsidRPr="001605AE">
      <w:rPr>
        <w:i/>
        <w:iCs/>
        <w:caps/>
      </w:rPr>
      <w:t>.</w:t>
    </w:r>
    <w:r w:rsidRPr="00C82CC9">
      <w:t xml:space="preserve"> </w:t>
    </w:r>
    <w:r w:rsidR="00EE7CEB" w:rsidRPr="005E2AD3">
      <w:rPr>
        <w:b/>
      </w:rPr>
      <w:fldChar w:fldCharType="begin"/>
    </w:r>
    <w:r w:rsidR="00EE7CEB" w:rsidRPr="005E2AD3">
      <w:rPr>
        <w:b/>
        <w:i/>
        <w:iCs/>
        <w:caps/>
        <w:lang w:val="ru-RU"/>
      </w:rPr>
      <w:instrText xml:space="preserve"> REF vol \h </w:instrText>
    </w:r>
    <w:r w:rsidR="00EE7CEB" w:rsidRPr="005E2AD3">
      <w:rPr>
        <w:b/>
      </w:rPr>
      <w:instrText xml:space="preserve"> \* MERGEFORMAT </w:instrText>
    </w:r>
    <w:r w:rsidR="00EE7CEB" w:rsidRPr="005E2AD3">
      <w:rPr>
        <w:b/>
      </w:rPr>
    </w:r>
    <w:r w:rsidR="00EE7CEB" w:rsidRPr="005E2AD3">
      <w:rPr>
        <w:b/>
      </w:rPr>
      <w:fldChar w:fldCharType="separate"/>
    </w:r>
    <w:r w:rsidR="001B6B1D" w:rsidRPr="001B6B1D">
      <w:rPr>
        <w:b/>
      </w:rPr>
      <w:t>5</w:t>
    </w:r>
    <w:r w:rsidR="00EE7CEB" w:rsidRPr="005E2AD3">
      <w:rPr>
        <w:b/>
      </w:rPr>
      <w:fldChar w:fldCharType="end"/>
    </w:r>
    <w:r w:rsidR="00EE7CEB" w:rsidRPr="00C53C60">
      <w:rPr>
        <w:lang w:val="ru-RU"/>
      </w:rPr>
      <w:t xml:space="preserve">, </w:t>
    </w:r>
    <w:r w:rsidR="00EE7CEB">
      <w:rPr>
        <w:iCs/>
        <w:lang w:val="ru-RU"/>
      </w:rPr>
      <w:fldChar w:fldCharType="begin"/>
    </w:r>
    <w:r w:rsidR="00EE7CEB">
      <w:rPr>
        <w:lang w:val="ru-RU"/>
      </w:rPr>
      <w:instrText xml:space="preserve"> REF number \h </w:instrText>
    </w:r>
    <w:r w:rsidR="00EE7CEB">
      <w:rPr>
        <w:iCs/>
        <w:lang w:val="ru-RU"/>
      </w:rPr>
    </w:r>
    <w:r w:rsidR="00EE7CEB">
      <w:rPr>
        <w:iCs/>
        <w:lang w:val="ru-RU"/>
      </w:rPr>
      <w:fldChar w:fldCharType="separate"/>
    </w:r>
    <w:r w:rsidR="001B6B1D" w:rsidRPr="008071DC">
      <w:t>0</w:t>
    </w:r>
    <w:r w:rsidR="001B6B1D">
      <w:rPr>
        <w:lang w:val="uk-UA"/>
      </w:rPr>
      <w:t>4</w:t>
    </w:r>
    <w:r w:rsidR="001B6B1D" w:rsidRPr="008071DC">
      <w:t>001</w:t>
    </w:r>
    <w:r w:rsidR="00EE7CEB">
      <w:rPr>
        <w:iCs/>
        <w:lang w:val="ru-RU"/>
      </w:rPr>
      <w:fldChar w:fldCharType="end"/>
    </w:r>
    <w:r w:rsidR="00EE7CEB" w:rsidRPr="00C53C60">
      <w:t xml:space="preserve"> (</w:t>
    </w:r>
    <w:r w:rsidR="00EE7CEB">
      <w:fldChar w:fldCharType="begin"/>
    </w:r>
    <w:r w:rsidR="00EE7CEB">
      <w:instrText xml:space="preserve"> REF year \h </w:instrText>
    </w:r>
    <w:r w:rsidR="00EE7CEB">
      <w:fldChar w:fldCharType="separate"/>
    </w:r>
    <w:r w:rsidR="001B6B1D">
      <w:t>2013</w:t>
    </w:r>
    <w:r w:rsidR="00EE7CEB">
      <w:fldChar w:fldCharType="end"/>
    </w:r>
    <w:r w:rsidR="00EE7CEB" w:rsidRPr="00C53C60">
      <w:t>)</w:t>
    </w:r>
  </w:p>
  <w:p w14:paraId="0310D317" w14:textId="77777777" w:rsidR="006E6E87" w:rsidRPr="00C966BB" w:rsidRDefault="006E6E87" w:rsidP="00684E7F">
    <w:pPr>
      <w:pStyle w:val="JnepHeader"/>
      <w:rPr>
        <w:lang w:val="ru-R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FEB64" w14:textId="77777777" w:rsidR="006E6E87" w:rsidRDefault="006E6E87" w:rsidP="00684E7F">
    <w:pPr>
      <w:pStyle w:val="JnepHeader"/>
      <w:jc w:val="center"/>
    </w:pPr>
    <w:hyperlink r:id="rId1" w:history="1">
      <w:r w:rsidRPr="00073475">
        <w:rPr>
          <w:rStyle w:val="Hyperlink"/>
          <w:i/>
          <w:smallCaps/>
        </w:rPr>
        <w:t>Journal of Nano- and Electronic Physics</w:t>
      </w:r>
    </w:hyperlink>
    <w:r>
      <w:tab/>
    </w:r>
    <w:hyperlink r:id="rId2" w:history="1">
      <w:r w:rsidRPr="00073475">
        <w:rPr>
          <w:rStyle w:val="Hyperlink"/>
          <w:i/>
          <w:iCs/>
          <w:smallCaps/>
          <w:szCs w:val="18"/>
        </w:rPr>
        <w:t xml:space="preserve">Журнал </w:t>
      </w:r>
      <w:r w:rsidR="007C799A">
        <w:rPr>
          <w:rStyle w:val="Hyperlink"/>
          <w:i/>
          <w:iCs/>
          <w:smallCaps/>
          <w:szCs w:val="18"/>
          <w:lang w:val="uk-UA"/>
        </w:rPr>
        <w:t>н</w:t>
      </w:r>
      <w:r w:rsidRPr="00073475">
        <w:rPr>
          <w:rStyle w:val="Hyperlink"/>
          <w:i/>
          <w:iCs/>
          <w:smallCaps/>
          <w:szCs w:val="18"/>
        </w:rPr>
        <w:t xml:space="preserve">ано- </w:t>
      </w:r>
      <w:r w:rsidRPr="00073475">
        <w:rPr>
          <w:rStyle w:val="Hyperlink"/>
          <w:i/>
          <w:iCs/>
          <w:smallCaps/>
          <w:szCs w:val="18"/>
          <w:lang w:val="ru-RU"/>
        </w:rPr>
        <w:t>та</w:t>
      </w:r>
      <w:r w:rsidRPr="00073475">
        <w:rPr>
          <w:rStyle w:val="Hyperlink"/>
          <w:i/>
          <w:iCs/>
          <w:smallCaps/>
          <w:szCs w:val="18"/>
        </w:rPr>
        <w:t xml:space="preserve"> </w:t>
      </w:r>
      <w:r w:rsidR="007C799A">
        <w:rPr>
          <w:rStyle w:val="Hyperlink"/>
          <w:i/>
          <w:iCs/>
          <w:smallCaps/>
          <w:szCs w:val="18"/>
          <w:lang w:val="uk-UA"/>
        </w:rPr>
        <w:t>е</w:t>
      </w:r>
      <w:r w:rsidRPr="00073475">
        <w:rPr>
          <w:rStyle w:val="Hyperlink"/>
          <w:i/>
          <w:iCs/>
          <w:smallCaps/>
          <w:szCs w:val="18"/>
        </w:rPr>
        <w:t xml:space="preserve">лектронної </w:t>
      </w:r>
      <w:r w:rsidR="007C799A">
        <w:rPr>
          <w:rStyle w:val="Hyperlink"/>
          <w:i/>
          <w:iCs/>
          <w:smallCaps/>
          <w:szCs w:val="18"/>
          <w:lang w:val="uk-UA"/>
        </w:rPr>
        <w:t>ф</w:t>
      </w:r>
      <w:r w:rsidRPr="00073475">
        <w:rPr>
          <w:rStyle w:val="Hyperlink"/>
          <w:i/>
          <w:iCs/>
          <w:smallCaps/>
          <w:szCs w:val="18"/>
        </w:rPr>
        <w:t>ізики</w:t>
      </w:r>
    </w:hyperlink>
  </w:p>
  <w:p w14:paraId="23760C69" w14:textId="04BF07A1" w:rsidR="006E6E87" w:rsidRPr="00073475" w:rsidRDefault="00F32227" w:rsidP="00684E7F">
    <w:pPr>
      <w:pStyle w:val="JnepHeader"/>
      <w:jc w:val="center"/>
      <w:rPr>
        <w:szCs w:val="18"/>
      </w:rPr>
    </w:pPr>
    <w:r w:rsidRPr="00F32227">
      <w:rPr>
        <w:szCs w:val="18"/>
        <w:lang w:val="ru-RU"/>
      </w:rPr>
      <w:t> Vol. 17, No. 3, No.4, &amp; No.5 2025</w:t>
    </w:r>
    <w:r w:rsidR="006E6E87" w:rsidRPr="00073475">
      <w:rPr>
        <w:szCs w:val="18"/>
      </w:rPr>
      <w:tab/>
    </w:r>
    <w:r w:rsidR="00E04058" w:rsidRPr="00653561">
      <w:rPr>
        <w:szCs w:val="18"/>
      </w:rPr>
      <w:t>Том</w:t>
    </w:r>
    <w:r w:rsidR="00E04058" w:rsidRPr="00073475">
      <w:rPr>
        <w:szCs w:val="18"/>
      </w:rPr>
      <w:t> </w:t>
    </w:r>
    <w:r w:rsidR="00EE7CEB" w:rsidRPr="005E2AD3">
      <w:rPr>
        <w:b/>
      </w:rPr>
      <w:fldChar w:fldCharType="begin"/>
    </w:r>
    <w:r w:rsidR="00EE7CEB" w:rsidRPr="00EE7CEB">
      <w:rPr>
        <w:b/>
        <w:i/>
        <w:iCs/>
        <w:caps/>
      </w:rPr>
      <w:instrText xml:space="preserve"> REF vol \h </w:instrText>
    </w:r>
    <w:r w:rsidR="00EE7CEB" w:rsidRPr="005E2AD3">
      <w:rPr>
        <w:b/>
      </w:rPr>
      <w:instrText xml:space="preserve"> \* MERGEFORMAT </w:instrText>
    </w:r>
    <w:r w:rsidR="00EE7CEB" w:rsidRPr="005E2AD3">
      <w:rPr>
        <w:b/>
      </w:rPr>
    </w:r>
    <w:r w:rsidR="00EE7CEB" w:rsidRPr="005E2AD3">
      <w:rPr>
        <w:b/>
      </w:rPr>
      <w:fldChar w:fldCharType="separate"/>
    </w:r>
    <w:r w:rsidR="001B6B1D" w:rsidRPr="001B6B1D">
      <w:rPr>
        <w:b/>
      </w:rPr>
      <w:t>5</w:t>
    </w:r>
    <w:r w:rsidR="00EE7CEB" w:rsidRPr="005E2AD3">
      <w:rPr>
        <w:b/>
      </w:rPr>
      <w:fldChar w:fldCharType="end"/>
    </w:r>
    <w:r w:rsidR="00E04058" w:rsidRPr="00073475">
      <w:rPr>
        <w:szCs w:val="18"/>
      </w:rPr>
      <w:t xml:space="preserve"> № </w:t>
    </w:r>
    <w:r w:rsidR="004C06AC">
      <w:rPr>
        <w:szCs w:val="18"/>
      </w:rPr>
      <w:fldChar w:fldCharType="begin"/>
    </w:r>
    <w:r w:rsidR="004C06AC">
      <w:rPr>
        <w:szCs w:val="18"/>
      </w:rPr>
      <w:instrText xml:space="preserve"> REF issue \h </w:instrText>
    </w:r>
    <w:r w:rsidR="004C06AC">
      <w:rPr>
        <w:szCs w:val="18"/>
      </w:rPr>
    </w:r>
    <w:r w:rsidR="004C06AC">
      <w:rPr>
        <w:szCs w:val="18"/>
      </w:rPr>
      <w:fldChar w:fldCharType="separate"/>
    </w:r>
    <w:r w:rsidR="001B6B1D">
      <w:rPr>
        <w:lang w:val="uk-UA"/>
      </w:rPr>
      <w:t>4</w:t>
    </w:r>
    <w:r w:rsidR="004C06AC">
      <w:rPr>
        <w:szCs w:val="18"/>
      </w:rPr>
      <w:fldChar w:fldCharType="end"/>
    </w:r>
    <w:r w:rsidR="00E04058" w:rsidRPr="002F2084">
      <w:rPr>
        <w:szCs w:val="18"/>
      </w:rPr>
      <w:t xml:space="preserve">, </w:t>
    </w:r>
    <w:r w:rsidR="00E04058">
      <w:rPr>
        <w:iCs/>
      </w:rPr>
      <w:fldChar w:fldCharType="begin"/>
    </w:r>
    <w:r w:rsidR="00E04058" w:rsidRPr="00467CF9">
      <w:instrText xml:space="preserve"> REF number \h </w:instrText>
    </w:r>
    <w:r w:rsidR="00E04058">
      <w:rPr>
        <w:iCs/>
      </w:rPr>
    </w:r>
    <w:r w:rsidR="00E04058">
      <w:rPr>
        <w:iCs/>
      </w:rPr>
      <w:fldChar w:fldCharType="separate"/>
    </w:r>
    <w:r w:rsidR="001B6B1D" w:rsidRPr="008071DC">
      <w:t>0</w:t>
    </w:r>
    <w:r w:rsidR="001B6B1D">
      <w:rPr>
        <w:lang w:val="uk-UA"/>
      </w:rPr>
      <w:t>4</w:t>
    </w:r>
    <w:r w:rsidR="001B6B1D" w:rsidRPr="008071DC">
      <w:t>001</w:t>
    </w:r>
    <w:r w:rsidR="00E04058">
      <w:rPr>
        <w:iCs/>
      </w:rPr>
      <w:fldChar w:fldCharType="end"/>
    </w:r>
    <w:r w:rsidR="00E04058">
      <w:rPr>
        <w:iCs/>
        <w:szCs w:val="18"/>
      </w:rPr>
      <w:t>(</w:t>
    </w:r>
    <w:r w:rsidR="00E04058">
      <w:rPr>
        <w:iCs/>
      </w:rPr>
      <w:fldChar w:fldCharType="begin"/>
    </w:r>
    <w:r w:rsidR="00E04058" w:rsidRPr="00467CF9">
      <w:instrText>NUMPAGES</w:instrText>
    </w:r>
    <w:r w:rsidR="00E04058">
      <w:rPr>
        <w:iCs/>
      </w:rPr>
      <w:fldChar w:fldCharType="separate"/>
    </w:r>
    <w:r w:rsidR="008B55BB">
      <w:rPr>
        <w:noProof/>
      </w:rPr>
      <w:t>10</w:t>
    </w:r>
    <w:r w:rsidR="00E04058">
      <w:rPr>
        <w:iCs/>
      </w:rPr>
      <w:fldChar w:fldCharType="end"/>
    </w:r>
    <w:r w:rsidR="00E04058">
      <w:rPr>
        <w:iCs/>
        <w:szCs w:val="18"/>
      </w:rPr>
      <w:t>cc)</w:t>
    </w:r>
    <w:r w:rsidR="00E04058" w:rsidRPr="002F2084">
      <w:rPr>
        <w:szCs w:val="18"/>
      </w:rPr>
      <w:t xml:space="preserve"> (</w:t>
    </w:r>
    <w:r w:rsidR="008B55BB">
      <w:rPr>
        <w:szCs w:val="18"/>
      </w:rPr>
      <w:fldChar w:fldCharType="begin"/>
    </w:r>
    <w:r w:rsidR="008B55BB">
      <w:rPr>
        <w:szCs w:val="18"/>
      </w:rPr>
      <w:instrText xml:space="preserve"> REF year \h </w:instrText>
    </w:r>
    <w:r w:rsidR="008B55BB">
      <w:rPr>
        <w:szCs w:val="18"/>
      </w:rPr>
    </w:r>
    <w:r w:rsidR="008B55BB">
      <w:rPr>
        <w:szCs w:val="18"/>
      </w:rPr>
      <w:fldChar w:fldCharType="separate"/>
    </w:r>
    <w:r w:rsidR="001B6B1D">
      <w:t>2013</w:t>
    </w:r>
    <w:r w:rsidR="008B55BB">
      <w:rPr>
        <w:szCs w:val="18"/>
      </w:rPr>
      <w:fldChar w:fldCharType="end"/>
    </w:r>
    <w:r w:rsidR="00E04058" w:rsidRPr="002F2084">
      <w:rPr>
        <w:szCs w:val="18"/>
      </w:rPr>
      <w:t>)</w:t>
    </w:r>
  </w:p>
  <w:p w14:paraId="02C6CAA7" w14:textId="77777777" w:rsidR="006E6E87" w:rsidRPr="00073475" w:rsidRDefault="006E6E87" w:rsidP="00684E7F">
    <w:pPr>
      <w:pStyle w:val="JnepHeader"/>
      <w:tabs>
        <w:tab w:val="right" w:pos="9978"/>
      </w:tabs>
      <w:jc w:val="center"/>
      <w:rPr>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2F45" w14:textId="77777777" w:rsidR="006E6E87" w:rsidRDefault="006E6E87" w:rsidP="00684E7F">
    <w:pPr>
      <w:pStyle w:val="JnepHeader"/>
      <w:tabs>
        <w:tab w:val="right" w:pos="9981"/>
      </w:tabs>
      <w:jc w:val="center"/>
    </w:pPr>
    <w:hyperlink r:id="rId1" w:history="1">
      <w:r w:rsidRPr="00073475">
        <w:rPr>
          <w:rStyle w:val="Hyperlink"/>
          <w:i/>
          <w:iCs/>
          <w:smallCaps/>
          <w:szCs w:val="18"/>
        </w:rPr>
        <w:t xml:space="preserve">Журнал Нано- </w:t>
      </w:r>
      <w:r w:rsidRPr="00073475">
        <w:rPr>
          <w:rStyle w:val="Hyperlink"/>
          <w:i/>
          <w:iCs/>
          <w:smallCaps/>
          <w:szCs w:val="18"/>
          <w:lang w:val="ru-RU"/>
        </w:rPr>
        <w:t>та</w:t>
      </w:r>
      <w:r w:rsidRPr="00073475">
        <w:rPr>
          <w:rStyle w:val="Hyperlink"/>
          <w:i/>
          <w:iCs/>
          <w:smallCaps/>
          <w:szCs w:val="18"/>
        </w:rPr>
        <w:t xml:space="preserve"> Електронної Фізики</w:t>
      </w:r>
    </w:hyperlink>
    <w:r>
      <w:tab/>
    </w:r>
    <w:hyperlink r:id="rId2" w:history="1">
      <w:r w:rsidRPr="00073475">
        <w:rPr>
          <w:rStyle w:val="Hyperlink"/>
          <w:i/>
          <w:smallCaps/>
        </w:rPr>
        <w:t>Journal of Nano- and Electronic Physics</w:t>
      </w:r>
    </w:hyperlink>
    <w:r>
      <w:t xml:space="preserve"> </w:t>
    </w:r>
  </w:p>
  <w:p w14:paraId="526F28A1" w14:textId="77777777" w:rsidR="006E6E87" w:rsidRPr="00073475" w:rsidRDefault="006E6E87" w:rsidP="00684E7F">
    <w:pPr>
      <w:pStyle w:val="JnepHeader"/>
      <w:tabs>
        <w:tab w:val="right" w:pos="9978"/>
      </w:tabs>
      <w:jc w:val="center"/>
      <w:rPr>
        <w:szCs w:val="18"/>
      </w:rPr>
    </w:pPr>
    <w:r w:rsidRPr="00653561">
      <w:rPr>
        <w:szCs w:val="18"/>
        <w:lang w:val="ru-RU"/>
      </w:rPr>
      <w:t>Том</w:t>
    </w:r>
    <w:r w:rsidRPr="00073475">
      <w:rPr>
        <w:szCs w:val="18"/>
      </w:rPr>
      <w:t> </w:t>
    </w:r>
    <w:r w:rsidRPr="00283288">
      <w:rPr>
        <w:b/>
        <w:szCs w:val="18"/>
      </w:rPr>
      <w:t>4</w:t>
    </w:r>
    <w:r w:rsidRPr="00073475">
      <w:rPr>
        <w:szCs w:val="18"/>
      </w:rPr>
      <w:t xml:space="preserve"> № </w:t>
    </w:r>
    <w:r w:rsidRPr="00283288">
      <w:rPr>
        <w:szCs w:val="18"/>
      </w:rPr>
      <w:t xml:space="preserve">1, </w:t>
    </w:r>
    <w:r w:rsidRPr="00283288">
      <w:rPr>
        <w:iCs/>
        <w:szCs w:val="18"/>
      </w:rPr>
      <w:t>01001</w:t>
    </w:r>
    <w:r>
      <w:rPr>
        <w:iCs/>
        <w:szCs w:val="18"/>
      </w:rPr>
      <w:t>(12cc)</w:t>
    </w:r>
    <w:r w:rsidRPr="00283288">
      <w:rPr>
        <w:szCs w:val="18"/>
      </w:rPr>
      <w:t xml:space="preserve"> (201</w:t>
    </w:r>
    <w:r>
      <w:rPr>
        <w:szCs w:val="18"/>
      </w:rPr>
      <w:t>2</w:t>
    </w:r>
    <w:r w:rsidRPr="00283288">
      <w:rPr>
        <w:szCs w:val="18"/>
      </w:rPr>
      <w:t>)</w:t>
    </w:r>
    <w:r w:rsidRPr="00073475">
      <w:rPr>
        <w:szCs w:val="18"/>
      </w:rPr>
      <w:tab/>
    </w:r>
    <w:r>
      <w:rPr>
        <w:szCs w:val="18"/>
      </w:rPr>
      <w:t>Vol.</w:t>
    </w:r>
    <w:r w:rsidRPr="00073475">
      <w:rPr>
        <w:szCs w:val="18"/>
      </w:rPr>
      <w:t> </w:t>
    </w:r>
    <w:r w:rsidRPr="00283288">
      <w:rPr>
        <w:b/>
        <w:szCs w:val="18"/>
      </w:rPr>
      <w:t>4</w:t>
    </w:r>
    <w:r w:rsidRPr="00073475">
      <w:rPr>
        <w:szCs w:val="18"/>
      </w:rPr>
      <w:t xml:space="preserve"> </w:t>
    </w:r>
    <w:r>
      <w:rPr>
        <w:szCs w:val="18"/>
      </w:rPr>
      <w:t>No</w:t>
    </w:r>
    <w:r w:rsidRPr="00073475">
      <w:rPr>
        <w:szCs w:val="18"/>
      </w:rPr>
      <w:t> </w:t>
    </w:r>
    <w:r w:rsidRPr="00283288">
      <w:rPr>
        <w:szCs w:val="18"/>
      </w:rPr>
      <w:t xml:space="preserve">1, </w:t>
    </w:r>
    <w:r w:rsidRPr="00283288">
      <w:rPr>
        <w:iCs/>
        <w:szCs w:val="18"/>
      </w:rPr>
      <w:t>01001</w:t>
    </w:r>
    <w:r>
      <w:rPr>
        <w:iCs/>
        <w:szCs w:val="18"/>
      </w:rPr>
      <w:t>(12pp)</w:t>
    </w:r>
    <w:r w:rsidRPr="00283288">
      <w:rPr>
        <w:szCs w:val="18"/>
      </w:rPr>
      <w:t xml:space="preserve"> (201</w:t>
    </w:r>
    <w:r>
      <w:rPr>
        <w:szCs w:val="18"/>
      </w:rPr>
      <w:t>2</w:t>
    </w:r>
    <w:r w:rsidRPr="00283288">
      <w:rPr>
        <w:szCs w:val="18"/>
      </w:rPr>
      <w:t>)</w:t>
    </w:r>
  </w:p>
  <w:p w14:paraId="0D769C08" w14:textId="77777777" w:rsidR="006E6E87" w:rsidRPr="00EC3A90" w:rsidRDefault="006E6E87" w:rsidP="00684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17465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1E47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6EB7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E02C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E62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FD0EA6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5230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80F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7047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5C71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E0393"/>
    <w:multiLevelType w:val="multilevel"/>
    <w:tmpl w:val="988219DE"/>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1" w15:restartNumberingAfterBreak="0">
    <w:nsid w:val="1BF36C9B"/>
    <w:multiLevelType w:val="hybridMultilevel"/>
    <w:tmpl w:val="6F0EE23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322B9F"/>
    <w:multiLevelType w:val="multilevel"/>
    <w:tmpl w:val="1E642A78"/>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3" w15:restartNumberingAfterBreak="0">
    <w:nsid w:val="35640995"/>
    <w:multiLevelType w:val="hybridMultilevel"/>
    <w:tmpl w:val="4732E038"/>
    <w:lvl w:ilvl="0" w:tplc="0419000F">
      <w:start w:val="1"/>
      <w:numFmt w:val="decimal"/>
      <w:lvlText w:val="%1."/>
      <w:lvlJc w:val="left"/>
      <w:pPr>
        <w:tabs>
          <w:tab w:val="num" w:pos="284"/>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59E1FBA"/>
    <w:multiLevelType w:val="hybridMultilevel"/>
    <w:tmpl w:val="FF1EE8C0"/>
    <w:lvl w:ilvl="0" w:tplc="925C7B1A">
      <w:start w:val="1"/>
      <w:numFmt w:val="decimal"/>
      <w:lvlText w:val="%1."/>
      <w:lvlJc w:val="left"/>
      <w:pPr>
        <w:tabs>
          <w:tab w:val="num" w:pos="648"/>
        </w:tabs>
        <w:ind w:left="648" w:hanging="360"/>
      </w:pPr>
      <w:rPr>
        <w:rFonts w:hint="default"/>
      </w:rPr>
    </w:lvl>
    <w:lvl w:ilvl="1" w:tplc="04190019" w:tentative="1">
      <w:start w:val="1"/>
      <w:numFmt w:val="lowerLetter"/>
      <w:lvlText w:val="%2."/>
      <w:lvlJc w:val="left"/>
      <w:pPr>
        <w:tabs>
          <w:tab w:val="num" w:pos="1368"/>
        </w:tabs>
        <w:ind w:left="1368" w:hanging="360"/>
      </w:pPr>
    </w:lvl>
    <w:lvl w:ilvl="2" w:tplc="0419001B" w:tentative="1">
      <w:start w:val="1"/>
      <w:numFmt w:val="lowerRoman"/>
      <w:lvlText w:val="%3."/>
      <w:lvlJc w:val="right"/>
      <w:pPr>
        <w:tabs>
          <w:tab w:val="num" w:pos="2088"/>
        </w:tabs>
        <w:ind w:left="2088" w:hanging="180"/>
      </w:pPr>
    </w:lvl>
    <w:lvl w:ilvl="3" w:tplc="0419000F" w:tentative="1">
      <w:start w:val="1"/>
      <w:numFmt w:val="decimal"/>
      <w:lvlText w:val="%4."/>
      <w:lvlJc w:val="left"/>
      <w:pPr>
        <w:tabs>
          <w:tab w:val="num" w:pos="2808"/>
        </w:tabs>
        <w:ind w:left="2808" w:hanging="360"/>
      </w:pPr>
    </w:lvl>
    <w:lvl w:ilvl="4" w:tplc="04190019" w:tentative="1">
      <w:start w:val="1"/>
      <w:numFmt w:val="lowerLetter"/>
      <w:lvlText w:val="%5."/>
      <w:lvlJc w:val="left"/>
      <w:pPr>
        <w:tabs>
          <w:tab w:val="num" w:pos="3528"/>
        </w:tabs>
        <w:ind w:left="3528" w:hanging="360"/>
      </w:pPr>
    </w:lvl>
    <w:lvl w:ilvl="5" w:tplc="0419001B" w:tentative="1">
      <w:start w:val="1"/>
      <w:numFmt w:val="lowerRoman"/>
      <w:lvlText w:val="%6."/>
      <w:lvlJc w:val="right"/>
      <w:pPr>
        <w:tabs>
          <w:tab w:val="num" w:pos="4248"/>
        </w:tabs>
        <w:ind w:left="4248" w:hanging="180"/>
      </w:pPr>
    </w:lvl>
    <w:lvl w:ilvl="6" w:tplc="0419000F" w:tentative="1">
      <w:start w:val="1"/>
      <w:numFmt w:val="decimal"/>
      <w:lvlText w:val="%7."/>
      <w:lvlJc w:val="left"/>
      <w:pPr>
        <w:tabs>
          <w:tab w:val="num" w:pos="4968"/>
        </w:tabs>
        <w:ind w:left="4968" w:hanging="360"/>
      </w:pPr>
    </w:lvl>
    <w:lvl w:ilvl="7" w:tplc="04190019" w:tentative="1">
      <w:start w:val="1"/>
      <w:numFmt w:val="lowerLetter"/>
      <w:lvlText w:val="%8."/>
      <w:lvlJc w:val="left"/>
      <w:pPr>
        <w:tabs>
          <w:tab w:val="num" w:pos="5688"/>
        </w:tabs>
        <w:ind w:left="5688" w:hanging="360"/>
      </w:pPr>
    </w:lvl>
    <w:lvl w:ilvl="8" w:tplc="0419001B" w:tentative="1">
      <w:start w:val="1"/>
      <w:numFmt w:val="lowerRoman"/>
      <w:lvlText w:val="%9."/>
      <w:lvlJc w:val="right"/>
      <w:pPr>
        <w:tabs>
          <w:tab w:val="num" w:pos="6408"/>
        </w:tabs>
        <w:ind w:left="6408" w:hanging="180"/>
      </w:pPr>
    </w:lvl>
  </w:abstractNum>
  <w:abstractNum w:abstractNumId="15" w15:restartNumberingAfterBreak="0">
    <w:nsid w:val="48C575CA"/>
    <w:multiLevelType w:val="hybridMultilevel"/>
    <w:tmpl w:val="0D98F97A"/>
    <w:lvl w:ilvl="0" w:tplc="FDD2E5C2">
      <w:start w:val="1"/>
      <w:numFmt w:val="decimal"/>
      <w:pStyle w:val="JnepReferences"/>
      <w:lvlText w:val="%1."/>
      <w:lvlJc w:val="left"/>
      <w:pPr>
        <w:ind w:left="71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AF48F1"/>
    <w:multiLevelType w:val="hybridMultilevel"/>
    <w:tmpl w:val="EE3033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D7E10D1"/>
    <w:multiLevelType w:val="hybridMultilevel"/>
    <w:tmpl w:val="C2F4C48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527E7170"/>
    <w:multiLevelType w:val="multilevel"/>
    <w:tmpl w:val="A282E7EA"/>
    <w:lvl w:ilvl="0">
      <w:start w:val="1"/>
      <w:numFmt w:val="decimal"/>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9" w15:restartNumberingAfterBreak="0">
    <w:nsid w:val="56205803"/>
    <w:multiLevelType w:val="multilevel"/>
    <w:tmpl w:val="E2A4706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0" w15:restartNumberingAfterBreak="0">
    <w:nsid w:val="57A230EE"/>
    <w:multiLevelType w:val="hybridMultilevel"/>
    <w:tmpl w:val="C2C6E2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2" w15:restartNumberingAfterBreak="0">
    <w:nsid w:val="6379750E"/>
    <w:multiLevelType w:val="hybridMultilevel"/>
    <w:tmpl w:val="DD98B8FA"/>
    <w:lvl w:ilvl="0" w:tplc="925C7B1A">
      <w:start w:val="1"/>
      <w:numFmt w:val="decimal"/>
      <w:lvlText w:val="%1."/>
      <w:lvlJc w:val="left"/>
      <w:pPr>
        <w:tabs>
          <w:tab w:val="num" w:pos="846"/>
        </w:tabs>
        <w:ind w:left="846" w:hanging="360"/>
      </w:pPr>
      <w:rPr>
        <w:rFonts w:hint="default"/>
      </w:rPr>
    </w:lvl>
    <w:lvl w:ilvl="1" w:tplc="04190019" w:tentative="1">
      <w:start w:val="1"/>
      <w:numFmt w:val="lowerLetter"/>
      <w:lvlText w:val="%2."/>
      <w:lvlJc w:val="left"/>
      <w:pPr>
        <w:ind w:left="1638" w:hanging="360"/>
      </w:pPr>
    </w:lvl>
    <w:lvl w:ilvl="2" w:tplc="0419001B" w:tentative="1">
      <w:start w:val="1"/>
      <w:numFmt w:val="lowerRoman"/>
      <w:lvlText w:val="%3."/>
      <w:lvlJc w:val="right"/>
      <w:pPr>
        <w:ind w:left="2358" w:hanging="180"/>
      </w:pPr>
    </w:lvl>
    <w:lvl w:ilvl="3" w:tplc="0419000F" w:tentative="1">
      <w:start w:val="1"/>
      <w:numFmt w:val="decimal"/>
      <w:lvlText w:val="%4."/>
      <w:lvlJc w:val="left"/>
      <w:pPr>
        <w:ind w:left="3078" w:hanging="360"/>
      </w:pPr>
    </w:lvl>
    <w:lvl w:ilvl="4" w:tplc="04190019" w:tentative="1">
      <w:start w:val="1"/>
      <w:numFmt w:val="lowerLetter"/>
      <w:lvlText w:val="%5."/>
      <w:lvlJc w:val="left"/>
      <w:pPr>
        <w:ind w:left="3798" w:hanging="360"/>
      </w:pPr>
    </w:lvl>
    <w:lvl w:ilvl="5" w:tplc="0419001B" w:tentative="1">
      <w:start w:val="1"/>
      <w:numFmt w:val="lowerRoman"/>
      <w:lvlText w:val="%6."/>
      <w:lvlJc w:val="right"/>
      <w:pPr>
        <w:ind w:left="4518" w:hanging="180"/>
      </w:pPr>
    </w:lvl>
    <w:lvl w:ilvl="6" w:tplc="0419000F" w:tentative="1">
      <w:start w:val="1"/>
      <w:numFmt w:val="decimal"/>
      <w:lvlText w:val="%7."/>
      <w:lvlJc w:val="left"/>
      <w:pPr>
        <w:ind w:left="5238" w:hanging="360"/>
      </w:pPr>
    </w:lvl>
    <w:lvl w:ilvl="7" w:tplc="04190019" w:tentative="1">
      <w:start w:val="1"/>
      <w:numFmt w:val="lowerLetter"/>
      <w:lvlText w:val="%8."/>
      <w:lvlJc w:val="left"/>
      <w:pPr>
        <w:ind w:left="5958" w:hanging="360"/>
      </w:pPr>
    </w:lvl>
    <w:lvl w:ilvl="8" w:tplc="0419001B" w:tentative="1">
      <w:start w:val="1"/>
      <w:numFmt w:val="lowerRoman"/>
      <w:lvlText w:val="%9."/>
      <w:lvlJc w:val="right"/>
      <w:pPr>
        <w:ind w:left="6678" w:hanging="180"/>
      </w:pPr>
    </w:lvl>
  </w:abstractNum>
  <w:abstractNum w:abstractNumId="23" w15:restartNumberingAfterBreak="0">
    <w:nsid w:val="706774A0"/>
    <w:multiLevelType w:val="multilevel"/>
    <w:tmpl w:val="731A35A0"/>
    <w:lvl w:ilvl="0">
      <w:start w:val="1"/>
      <w:numFmt w:val="decimal"/>
      <w:pStyle w:val="JnepSection"/>
      <w:lvlText w:val="%1."/>
      <w:lvlJc w:val="left"/>
      <w:pPr>
        <w:tabs>
          <w:tab w:val="num" w:pos="360"/>
        </w:tabs>
        <w:ind w:left="352" w:hanging="352"/>
      </w:pPr>
      <w:rPr>
        <w:rFonts w:hint="default"/>
      </w:rPr>
    </w:lvl>
    <w:lvl w:ilvl="1">
      <w:start w:val="1"/>
      <w:numFmt w:val="decimal"/>
      <w:pStyle w:val="JnepSubsection"/>
      <w:lvlText w:val="%1.%2"/>
      <w:lvlJc w:val="left"/>
      <w:pPr>
        <w:tabs>
          <w:tab w:val="num" w:pos="547"/>
        </w:tabs>
        <w:ind w:left="547" w:hanging="547"/>
      </w:pPr>
      <w:rPr>
        <w:rFonts w:hint="default"/>
      </w:rPr>
    </w:lvl>
    <w:lvl w:ilvl="2">
      <w:start w:val="1"/>
      <w:numFmt w:val="decimal"/>
      <w:lvlText w:val="%1.%2.%3"/>
      <w:lvlJc w:val="left"/>
      <w:pPr>
        <w:tabs>
          <w:tab w:val="num" w:pos="2268"/>
        </w:tabs>
        <w:ind w:left="2268" w:hanging="1559"/>
      </w:pPr>
      <w:rPr>
        <w:rFonts w:hint="default"/>
      </w:rPr>
    </w:lvl>
    <w:lvl w:ilvl="3">
      <w:start w:val="1"/>
      <w:numFmt w:val="decimal"/>
      <w:lvlText w:val="%1.%2.%3.%4"/>
      <w:lvlJc w:val="left"/>
      <w:pPr>
        <w:tabs>
          <w:tab w:val="num" w:pos="2835"/>
        </w:tabs>
        <w:ind w:left="2835" w:hanging="2126"/>
      </w:pPr>
      <w:rPr>
        <w:rFonts w:hint="default"/>
      </w:rPr>
    </w:lvl>
    <w:lvl w:ilvl="4">
      <w:start w:val="1"/>
      <w:numFmt w:val="decimal"/>
      <w:lvlText w:val="%1.%2.%3.%4.%5."/>
      <w:lvlJc w:val="left"/>
      <w:pPr>
        <w:tabs>
          <w:tab w:val="num" w:pos="3172"/>
        </w:tabs>
        <w:ind w:left="2524" w:hanging="792"/>
      </w:pPr>
      <w:rPr>
        <w:rFonts w:hint="default"/>
      </w:rPr>
    </w:lvl>
    <w:lvl w:ilvl="5">
      <w:start w:val="1"/>
      <w:numFmt w:val="decimal"/>
      <w:lvlText w:val="%1.%2.%3.%4.%5.%6."/>
      <w:lvlJc w:val="left"/>
      <w:pPr>
        <w:tabs>
          <w:tab w:val="num" w:pos="3532"/>
        </w:tabs>
        <w:ind w:left="3028" w:hanging="936"/>
      </w:pPr>
      <w:rPr>
        <w:rFonts w:hint="default"/>
      </w:rPr>
    </w:lvl>
    <w:lvl w:ilvl="6">
      <w:start w:val="1"/>
      <w:numFmt w:val="decimal"/>
      <w:lvlText w:val="%1.%2.%3.%4.%5.%6.%7."/>
      <w:lvlJc w:val="left"/>
      <w:pPr>
        <w:tabs>
          <w:tab w:val="num" w:pos="4252"/>
        </w:tabs>
        <w:ind w:left="3532" w:hanging="1080"/>
      </w:pPr>
      <w:rPr>
        <w:rFonts w:hint="default"/>
      </w:rPr>
    </w:lvl>
    <w:lvl w:ilvl="7">
      <w:start w:val="1"/>
      <w:numFmt w:val="decimal"/>
      <w:lvlText w:val="%1.%2.%3.%4.%5.%6.%7.%8."/>
      <w:lvlJc w:val="left"/>
      <w:pPr>
        <w:tabs>
          <w:tab w:val="num" w:pos="4612"/>
        </w:tabs>
        <w:ind w:left="4036" w:hanging="1224"/>
      </w:pPr>
      <w:rPr>
        <w:rFonts w:hint="default"/>
      </w:rPr>
    </w:lvl>
    <w:lvl w:ilvl="8">
      <w:start w:val="1"/>
      <w:numFmt w:val="decimal"/>
      <w:lvlText w:val="%1.%2.%3.%4.%5.%6.%7.%8.%9."/>
      <w:lvlJc w:val="left"/>
      <w:pPr>
        <w:tabs>
          <w:tab w:val="num" w:pos="5332"/>
        </w:tabs>
        <w:ind w:left="4612" w:hanging="1440"/>
      </w:pPr>
      <w:rPr>
        <w:rFonts w:hint="default"/>
      </w:rPr>
    </w:lvl>
  </w:abstractNum>
  <w:abstractNum w:abstractNumId="24" w15:restartNumberingAfterBreak="0">
    <w:nsid w:val="74B62848"/>
    <w:multiLevelType w:val="hybridMultilevel"/>
    <w:tmpl w:val="047A0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A36867"/>
    <w:multiLevelType w:val="hybridMultilevel"/>
    <w:tmpl w:val="1A0CB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8D08A2"/>
    <w:multiLevelType w:val="hybridMultilevel"/>
    <w:tmpl w:val="A606B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033A67"/>
    <w:multiLevelType w:val="hybridMultilevel"/>
    <w:tmpl w:val="697E61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08239345">
    <w:abstractNumId w:val="12"/>
  </w:num>
  <w:num w:numId="2" w16cid:durableId="1864129168">
    <w:abstractNumId w:val="21"/>
  </w:num>
  <w:num w:numId="3" w16cid:durableId="455295396">
    <w:abstractNumId w:val="10"/>
  </w:num>
  <w:num w:numId="4" w16cid:durableId="1605310651">
    <w:abstractNumId w:val="18"/>
  </w:num>
  <w:num w:numId="5" w16cid:durableId="1926451263">
    <w:abstractNumId w:val="19"/>
  </w:num>
  <w:num w:numId="6" w16cid:durableId="1208639147">
    <w:abstractNumId w:val="23"/>
  </w:num>
  <w:num w:numId="7" w16cid:durableId="362287271">
    <w:abstractNumId w:val="14"/>
  </w:num>
  <w:num w:numId="8" w16cid:durableId="20132086">
    <w:abstractNumId w:val="20"/>
  </w:num>
  <w:num w:numId="9" w16cid:durableId="2122718228">
    <w:abstractNumId w:val="16"/>
  </w:num>
  <w:num w:numId="10" w16cid:durableId="1356686677">
    <w:abstractNumId w:val="13"/>
  </w:num>
  <w:num w:numId="11" w16cid:durableId="900096865">
    <w:abstractNumId w:val="15"/>
  </w:num>
  <w:num w:numId="12" w16cid:durableId="1366978874">
    <w:abstractNumId w:val="11"/>
  </w:num>
  <w:num w:numId="13" w16cid:durableId="395128221">
    <w:abstractNumId w:val="27"/>
  </w:num>
  <w:num w:numId="14" w16cid:durableId="561674753">
    <w:abstractNumId w:val="22"/>
  </w:num>
  <w:num w:numId="15" w16cid:durableId="1453551803">
    <w:abstractNumId w:val="9"/>
  </w:num>
  <w:num w:numId="16" w16cid:durableId="2114471290">
    <w:abstractNumId w:val="7"/>
  </w:num>
  <w:num w:numId="17" w16cid:durableId="340662363">
    <w:abstractNumId w:val="6"/>
  </w:num>
  <w:num w:numId="18" w16cid:durableId="2108689099">
    <w:abstractNumId w:val="5"/>
  </w:num>
  <w:num w:numId="19" w16cid:durableId="804198147">
    <w:abstractNumId w:val="4"/>
  </w:num>
  <w:num w:numId="20" w16cid:durableId="24140887">
    <w:abstractNumId w:val="8"/>
  </w:num>
  <w:num w:numId="21" w16cid:durableId="878010951">
    <w:abstractNumId w:val="3"/>
  </w:num>
  <w:num w:numId="22" w16cid:durableId="255019133">
    <w:abstractNumId w:val="2"/>
  </w:num>
  <w:num w:numId="23" w16cid:durableId="956988064">
    <w:abstractNumId w:val="1"/>
  </w:num>
  <w:num w:numId="24" w16cid:durableId="568156353">
    <w:abstractNumId w:val="0"/>
  </w:num>
  <w:num w:numId="25" w16cid:durableId="597642596">
    <w:abstractNumId w:val="17"/>
  </w:num>
  <w:num w:numId="26" w16cid:durableId="409734831">
    <w:abstractNumId w:val="25"/>
  </w:num>
  <w:num w:numId="27" w16cid:durableId="495613909">
    <w:abstractNumId w:val="26"/>
  </w:num>
  <w:num w:numId="28" w16cid:durableId="11431627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autoHyphenation/>
  <w:evenAndOddHeaders/>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1D"/>
    <w:rsid w:val="000070C9"/>
    <w:rsid w:val="00017D71"/>
    <w:rsid w:val="00043E16"/>
    <w:rsid w:val="00080546"/>
    <w:rsid w:val="000D348A"/>
    <w:rsid w:val="00120BC5"/>
    <w:rsid w:val="00134F88"/>
    <w:rsid w:val="001432E2"/>
    <w:rsid w:val="00164437"/>
    <w:rsid w:val="00186CDD"/>
    <w:rsid w:val="001A05B8"/>
    <w:rsid w:val="001B5558"/>
    <w:rsid w:val="001B6B1D"/>
    <w:rsid w:val="001C679B"/>
    <w:rsid w:val="00215706"/>
    <w:rsid w:val="0022682D"/>
    <w:rsid w:val="002416B4"/>
    <w:rsid w:val="002814FF"/>
    <w:rsid w:val="002830C2"/>
    <w:rsid w:val="002B669C"/>
    <w:rsid w:val="002E05F9"/>
    <w:rsid w:val="00306756"/>
    <w:rsid w:val="003109C7"/>
    <w:rsid w:val="00322499"/>
    <w:rsid w:val="003426DF"/>
    <w:rsid w:val="00345A96"/>
    <w:rsid w:val="00394882"/>
    <w:rsid w:val="003C468A"/>
    <w:rsid w:val="003D2E8F"/>
    <w:rsid w:val="003D5F70"/>
    <w:rsid w:val="00422EA0"/>
    <w:rsid w:val="00430FEA"/>
    <w:rsid w:val="00446D62"/>
    <w:rsid w:val="00463955"/>
    <w:rsid w:val="004668F9"/>
    <w:rsid w:val="00482652"/>
    <w:rsid w:val="0048397D"/>
    <w:rsid w:val="00485623"/>
    <w:rsid w:val="004A5152"/>
    <w:rsid w:val="004A549F"/>
    <w:rsid w:val="004C06AC"/>
    <w:rsid w:val="00501685"/>
    <w:rsid w:val="00523814"/>
    <w:rsid w:val="00561986"/>
    <w:rsid w:val="005701E7"/>
    <w:rsid w:val="0058675A"/>
    <w:rsid w:val="005A0197"/>
    <w:rsid w:val="005C13AC"/>
    <w:rsid w:val="005D7E07"/>
    <w:rsid w:val="005E1032"/>
    <w:rsid w:val="005E7C96"/>
    <w:rsid w:val="0060042B"/>
    <w:rsid w:val="00604850"/>
    <w:rsid w:val="006256BC"/>
    <w:rsid w:val="00632AE9"/>
    <w:rsid w:val="00641742"/>
    <w:rsid w:val="00653347"/>
    <w:rsid w:val="00684E7F"/>
    <w:rsid w:val="00693936"/>
    <w:rsid w:val="006A53F8"/>
    <w:rsid w:val="006E32F1"/>
    <w:rsid w:val="006E3BE6"/>
    <w:rsid w:val="006E6E87"/>
    <w:rsid w:val="006F2056"/>
    <w:rsid w:val="00714113"/>
    <w:rsid w:val="0074507C"/>
    <w:rsid w:val="00755C53"/>
    <w:rsid w:val="007801B9"/>
    <w:rsid w:val="007A0917"/>
    <w:rsid w:val="007C799A"/>
    <w:rsid w:val="007D4EB9"/>
    <w:rsid w:val="00801901"/>
    <w:rsid w:val="00803310"/>
    <w:rsid w:val="008057B9"/>
    <w:rsid w:val="0083426B"/>
    <w:rsid w:val="0084593E"/>
    <w:rsid w:val="00855AE6"/>
    <w:rsid w:val="00874310"/>
    <w:rsid w:val="008B55BB"/>
    <w:rsid w:val="008B6C54"/>
    <w:rsid w:val="008C4E35"/>
    <w:rsid w:val="008E62C4"/>
    <w:rsid w:val="00952F29"/>
    <w:rsid w:val="00993B3A"/>
    <w:rsid w:val="00993DF8"/>
    <w:rsid w:val="009E5FC5"/>
    <w:rsid w:val="009F1C5F"/>
    <w:rsid w:val="00A02361"/>
    <w:rsid w:val="00A06E1C"/>
    <w:rsid w:val="00A27F9A"/>
    <w:rsid w:val="00A563DB"/>
    <w:rsid w:val="00AB07C0"/>
    <w:rsid w:val="00AC3494"/>
    <w:rsid w:val="00AD4524"/>
    <w:rsid w:val="00AF778D"/>
    <w:rsid w:val="00B62BCF"/>
    <w:rsid w:val="00B66589"/>
    <w:rsid w:val="00B74C98"/>
    <w:rsid w:val="00B9043D"/>
    <w:rsid w:val="00B971C2"/>
    <w:rsid w:val="00BA158B"/>
    <w:rsid w:val="00BC71E9"/>
    <w:rsid w:val="00C003CC"/>
    <w:rsid w:val="00C64F93"/>
    <w:rsid w:val="00D43C26"/>
    <w:rsid w:val="00D66382"/>
    <w:rsid w:val="00D67371"/>
    <w:rsid w:val="00DA69E3"/>
    <w:rsid w:val="00DA6BBA"/>
    <w:rsid w:val="00DD362E"/>
    <w:rsid w:val="00DE6730"/>
    <w:rsid w:val="00DF3ACF"/>
    <w:rsid w:val="00E04058"/>
    <w:rsid w:val="00E36D66"/>
    <w:rsid w:val="00E40C76"/>
    <w:rsid w:val="00E43F09"/>
    <w:rsid w:val="00E45578"/>
    <w:rsid w:val="00E528CA"/>
    <w:rsid w:val="00E7495C"/>
    <w:rsid w:val="00EC72C0"/>
    <w:rsid w:val="00EC7753"/>
    <w:rsid w:val="00EE7CEB"/>
    <w:rsid w:val="00F018F9"/>
    <w:rsid w:val="00F15D46"/>
    <w:rsid w:val="00F23A99"/>
    <w:rsid w:val="00F32227"/>
    <w:rsid w:val="00F473EF"/>
    <w:rsid w:val="00F54AF2"/>
    <w:rsid w:val="00F94411"/>
    <w:rsid w:val="00F96B3F"/>
    <w:rsid w:val="00FC6EC6"/>
    <w:rsid w:val="00FE14D6"/>
    <w:rsid w:val="00FE4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2A2CD"/>
  <w15:chartTrackingRefBased/>
  <w15:docId w15:val="{6E1DC8BB-ECEB-47C3-AC1E-5AABDB05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76"/>
    <w:pPr>
      <w:spacing w:after="200" w:line="276" w:lineRule="auto"/>
    </w:pPr>
    <w:rPr>
      <w:rFonts w:ascii="Times New Roman" w:hAnsi="Times New Roman"/>
      <w:sz w:val="18"/>
      <w:szCs w:val="22"/>
      <w:lang w:val="ru-RU" w:eastAsia="en-US"/>
    </w:rPr>
  </w:style>
  <w:style w:type="paragraph" w:styleId="Heading1">
    <w:name w:val="heading 1"/>
    <w:basedOn w:val="Normal"/>
    <w:next w:val="Normal"/>
    <w:link w:val="Heading1Char"/>
    <w:qFormat/>
    <w:rsid w:val="006E6E87"/>
    <w:pPr>
      <w:keepNext/>
      <w:keepLines/>
      <w:spacing w:before="480" w:after="0"/>
      <w:outlineLvl w:val="0"/>
    </w:pPr>
    <w:rPr>
      <w:rFonts w:ascii="Cambria" w:eastAsia="Times New Roman" w:hAnsi="Cambria"/>
      <w:b/>
      <w:bCs/>
      <w:color w:val="365F91"/>
      <w:sz w:val="28"/>
      <w:szCs w:val="28"/>
      <w:lang w:val="en-US" w:bidi="en-US"/>
    </w:rPr>
  </w:style>
  <w:style w:type="paragraph" w:styleId="Heading2">
    <w:name w:val="heading 2"/>
    <w:basedOn w:val="Normal"/>
    <w:next w:val="Normal"/>
    <w:link w:val="Heading2Char"/>
    <w:qFormat/>
    <w:rsid w:val="006E6E87"/>
    <w:pPr>
      <w:keepNext/>
      <w:spacing w:before="240" w:after="60" w:line="200" w:lineRule="atLeast"/>
      <w:jc w:val="center"/>
      <w:outlineLvl w:val="1"/>
    </w:pPr>
    <w:rPr>
      <w:rFonts w:ascii="Arial" w:eastAsia="Times New Roman" w:hAnsi="Arial" w:cs="Arial"/>
      <w:b/>
      <w:bCs/>
      <w:i/>
      <w:iCs/>
      <w:sz w:val="28"/>
      <w:szCs w:val="28"/>
      <w:lang w:val="en-GB"/>
    </w:rPr>
  </w:style>
  <w:style w:type="paragraph" w:styleId="Heading3">
    <w:name w:val="heading 3"/>
    <w:basedOn w:val="Normal"/>
    <w:next w:val="Normal"/>
    <w:link w:val="Heading3Char"/>
    <w:qFormat/>
    <w:rsid w:val="006E6E87"/>
    <w:pPr>
      <w:keepNext/>
      <w:spacing w:before="240" w:after="60" w:line="200" w:lineRule="atLeast"/>
      <w:jc w:val="center"/>
      <w:outlineLvl w:val="2"/>
    </w:pPr>
    <w:rPr>
      <w:rFonts w:ascii="Arial" w:eastAsia="Times New Roman" w:hAnsi="Arial" w:cs="Arial"/>
      <w:b/>
      <w:bCs/>
      <w:sz w:val="26"/>
      <w:szCs w:val="26"/>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E6E87"/>
    <w:rPr>
      <w:rFonts w:ascii="Cambria" w:eastAsia="Times New Roman" w:hAnsi="Cambria" w:cs="Times New Roman"/>
      <w:b/>
      <w:bCs/>
      <w:color w:val="365F91"/>
      <w:sz w:val="28"/>
      <w:szCs w:val="28"/>
      <w:lang w:val="en-US" w:bidi="en-US"/>
    </w:rPr>
  </w:style>
  <w:style w:type="character" w:customStyle="1" w:styleId="Heading2Char">
    <w:name w:val="Heading 2 Char"/>
    <w:link w:val="Heading2"/>
    <w:rsid w:val="006E6E87"/>
    <w:rPr>
      <w:rFonts w:ascii="Arial" w:eastAsia="Times New Roman" w:hAnsi="Arial" w:cs="Arial"/>
      <w:b/>
      <w:bCs/>
      <w:i/>
      <w:iCs/>
      <w:sz w:val="28"/>
      <w:szCs w:val="28"/>
      <w:lang w:val="en-GB"/>
    </w:rPr>
  </w:style>
  <w:style w:type="character" w:customStyle="1" w:styleId="Heading3Char">
    <w:name w:val="Heading 3 Char"/>
    <w:link w:val="Heading3"/>
    <w:rsid w:val="006E6E87"/>
    <w:rPr>
      <w:rFonts w:ascii="Arial" w:eastAsia="Times New Roman" w:hAnsi="Arial" w:cs="Arial"/>
      <w:b/>
      <w:bCs/>
      <w:sz w:val="26"/>
      <w:szCs w:val="26"/>
      <w:lang w:val="en-GB"/>
    </w:rPr>
  </w:style>
  <w:style w:type="paragraph" w:styleId="Caption">
    <w:name w:val="caption"/>
    <w:basedOn w:val="Normal"/>
    <w:next w:val="Normal"/>
    <w:qFormat/>
    <w:rsid w:val="006E6E87"/>
    <w:pPr>
      <w:keepLines/>
      <w:spacing w:before="200" w:after="240" w:line="200" w:lineRule="exact"/>
      <w:jc w:val="center"/>
    </w:pPr>
    <w:rPr>
      <w:rFonts w:eastAsia="Times New Roman"/>
      <w:sz w:val="16"/>
      <w:szCs w:val="20"/>
      <w:lang w:val="en-GB"/>
    </w:rPr>
  </w:style>
  <w:style w:type="paragraph" w:styleId="BalloonText">
    <w:name w:val="Balloon Text"/>
    <w:basedOn w:val="Normal"/>
    <w:link w:val="BalloonTextChar1"/>
    <w:semiHidden/>
    <w:unhideWhenUsed/>
    <w:rsid w:val="006E6E87"/>
    <w:pPr>
      <w:spacing w:after="0" w:line="200" w:lineRule="atLeast"/>
      <w:jc w:val="center"/>
    </w:pPr>
    <w:rPr>
      <w:rFonts w:ascii="Tahoma" w:eastAsia="Times New Roman" w:hAnsi="Tahoma" w:cs="Tahoma"/>
      <w:sz w:val="16"/>
      <w:szCs w:val="16"/>
      <w:lang w:val="en-GB"/>
    </w:rPr>
  </w:style>
  <w:style w:type="character" w:customStyle="1" w:styleId="BalloonTextChar1">
    <w:name w:val="Balloon Text Char1"/>
    <w:link w:val="BalloonText"/>
    <w:semiHidden/>
    <w:rsid w:val="006E6E87"/>
    <w:rPr>
      <w:rFonts w:ascii="Tahoma" w:eastAsia="Times New Roman" w:hAnsi="Tahoma" w:cs="Tahoma"/>
      <w:sz w:val="16"/>
      <w:szCs w:val="16"/>
      <w:lang w:val="en-GB"/>
    </w:rPr>
  </w:style>
  <w:style w:type="character" w:customStyle="1" w:styleId="BalloonTextChar">
    <w:name w:val="Balloon Text Char"/>
    <w:semiHidden/>
    <w:rsid w:val="006E6E87"/>
    <w:rPr>
      <w:rFonts w:ascii="Tahoma" w:hAnsi="Tahoma" w:cs="Tahoma"/>
      <w:sz w:val="16"/>
      <w:szCs w:val="16"/>
      <w:lang w:val="en-GB"/>
    </w:rPr>
  </w:style>
  <w:style w:type="character" w:styleId="EndnoteReference">
    <w:name w:val="endnote reference"/>
    <w:semiHidden/>
    <w:rsid w:val="006E6E87"/>
    <w:rPr>
      <w:vertAlign w:val="superscript"/>
    </w:rPr>
  </w:style>
  <w:style w:type="paragraph" w:styleId="Header">
    <w:name w:val="header"/>
    <w:link w:val="HeaderChar"/>
    <w:semiHidden/>
    <w:rsid w:val="006E6E87"/>
    <w:pPr>
      <w:tabs>
        <w:tab w:val="left" w:pos="0"/>
        <w:tab w:val="center" w:pos="5040"/>
        <w:tab w:val="right" w:pos="9120"/>
      </w:tabs>
      <w:spacing w:line="200" w:lineRule="atLeast"/>
      <w:jc w:val="center"/>
    </w:pPr>
    <w:rPr>
      <w:rFonts w:ascii="Times New Roman" w:eastAsia="Times New Roman" w:hAnsi="Times New Roman"/>
      <w:i/>
      <w:noProof/>
      <w:sz w:val="16"/>
      <w:lang w:val="en-US" w:eastAsia="en-US"/>
    </w:rPr>
  </w:style>
  <w:style w:type="character" w:customStyle="1" w:styleId="HeaderChar">
    <w:name w:val="Header Char"/>
    <w:link w:val="Header"/>
    <w:semiHidden/>
    <w:rsid w:val="006E6E87"/>
    <w:rPr>
      <w:rFonts w:ascii="Times New Roman" w:eastAsia="Times New Roman" w:hAnsi="Times New Roman" w:cs="Times New Roman"/>
      <w:i/>
      <w:noProof/>
      <w:sz w:val="16"/>
      <w:szCs w:val="20"/>
      <w:lang w:val="en-US"/>
    </w:rPr>
  </w:style>
  <w:style w:type="paragraph" w:styleId="Footer">
    <w:name w:val="footer"/>
    <w:basedOn w:val="Header"/>
    <w:link w:val="FooterChar"/>
    <w:semiHidden/>
    <w:rsid w:val="006E6E87"/>
    <w:pPr>
      <w:tabs>
        <w:tab w:val="clear" w:pos="0"/>
        <w:tab w:val="clear" w:pos="9120"/>
        <w:tab w:val="right" w:pos="10080"/>
      </w:tabs>
    </w:pPr>
    <w:rPr>
      <w:i w:val="0"/>
    </w:rPr>
  </w:style>
  <w:style w:type="character" w:customStyle="1" w:styleId="FooterChar">
    <w:name w:val="Footer Char"/>
    <w:link w:val="Footer"/>
    <w:semiHidden/>
    <w:rsid w:val="006E6E87"/>
    <w:rPr>
      <w:rFonts w:ascii="Times New Roman" w:eastAsia="Times New Roman" w:hAnsi="Times New Roman" w:cs="Times New Roman"/>
      <w:noProof/>
      <w:sz w:val="16"/>
      <w:szCs w:val="20"/>
      <w:lang w:val="en-US"/>
    </w:rPr>
  </w:style>
  <w:style w:type="character" w:styleId="FootnoteReference">
    <w:name w:val="footnote reference"/>
    <w:semiHidden/>
    <w:rsid w:val="006E6E87"/>
    <w:rPr>
      <w:vertAlign w:val="superscript"/>
    </w:rPr>
  </w:style>
  <w:style w:type="paragraph" w:styleId="FootnoteText">
    <w:name w:val="footnote text"/>
    <w:basedOn w:val="Normal"/>
    <w:link w:val="FootnoteTextChar"/>
    <w:semiHidden/>
    <w:rsid w:val="006E6E87"/>
    <w:pPr>
      <w:spacing w:after="0" w:line="200" w:lineRule="atLeast"/>
      <w:jc w:val="center"/>
    </w:pPr>
    <w:rPr>
      <w:rFonts w:ascii="Univers" w:eastAsia="Times New Roman" w:hAnsi="Univers"/>
      <w:sz w:val="20"/>
      <w:szCs w:val="20"/>
      <w:lang w:val="en-GB"/>
    </w:rPr>
  </w:style>
  <w:style w:type="character" w:customStyle="1" w:styleId="FootnoteTextChar">
    <w:name w:val="Footnote Text Char"/>
    <w:link w:val="FootnoteText"/>
    <w:semiHidden/>
    <w:rsid w:val="006E6E87"/>
    <w:rPr>
      <w:rFonts w:ascii="Univers" w:eastAsia="Times New Roman" w:hAnsi="Univers" w:cs="Times New Roman"/>
      <w:sz w:val="20"/>
      <w:szCs w:val="20"/>
      <w:lang w:val="en-GB"/>
    </w:rPr>
  </w:style>
  <w:style w:type="character" w:styleId="Hyperlink">
    <w:name w:val="Hyperlink"/>
    <w:rsid w:val="006E6E87"/>
    <w:rPr>
      <w:color w:val="0000FF"/>
      <w:sz w:val="18"/>
      <w:u w:val="none"/>
    </w:rPr>
  </w:style>
  <w:style w:type="character" w:customStyle="1" w:styleId="MTEquationSection">
    <w:name w:val="MTEquationSection"/>
    <w:rsid w:val="006E6E87"/>
    <w:rPr>
      <w:vanish/>
      <w:color w:val="FF0000"/>
    </w:rPr>
  </w:style>
  <w:style w:type="character" w:styleId="PageNumber">
    <w:name w:val="page number"/>
    <w:semiHidden/>
    <w:rsid w:val="006E6E87"/>
    <w:rPr>
      <w:sz w:val="16"/>
    </w:rPr>
  </w:style>
  <w:style w:type="paragraph" w:styleId="PlainText">
    <w:name w:val="Plain Text"/>
    <w:basedOn w:val="Normal"/>
    <w:link w:val="PlainTextChar"/>
    <w:semiHidden/>
    <w:rsid w:val="006E6E87"/>
    <w:pPr>
      <w:spacing w:after="0" w:line="200" w:lineRule="atLeast"/>
      <w:jc w:val="center"/>
    </w:pPr>
    <w:rPr>
      <w:rFonts w:ascii="Courier New" w:eastAsia="Times New Roman" w:hAnsi="Courier New" w:cs="Courier New"/>
      <w:sz w:val="20"/>
      <w:szCs w:val="20"/>
      <w:lang w:val="en-US"/>
    </w:rPr>
  </w:style>
  <w:style w:type="character" w:customStyle="1" w:styleId="PlainTextChar">
    <w:name w:val="Plain Text Char"/>
    <w:link w:val="PlainText"/>
    <w:semiHidden/>
    <w:rsid w:val="006E6E87"/>
    <w:rPr>
      <w:rFonts w:ascii="Courier New" w:eastAsia="Times New Roman" w:hAnsi="Courier New" w:cs="Courier New"/>
      <w:sz w:val="20"/>
      <w:szCs w:val="20"/>
      <w:lang w:val="en-US"/>
    </w:rPr>
  </w:style>
  <w:style w:type="paragraph" w:styleId="DocumentMap">
    <w:name w:val="Document Map"/>
    <w:basedOn w:val="Normal"/>
    <w:link w:val="DocumentMapChar1"/>
    <w:semiHidden/>
    <w:unhideWhenUsed/>
    <w:rsid w:val="006E6E87"/>
    <w:pPr>
      <w:spacing w:after="0" w:line="200" w:lineRule="atLeast"/>
      <w:jc w:val="center"/>
    </w:pPr>
    <w:rPr>
      <w:rFonts w:ascii="Tahoma" w:eastAsia="Times New Roman" w:hAnsi="Tahoma" w:cs="Tahoma"/>
      <w:sz w:val="16"/>
      <w:szCs w:val="16"/>
      <w:lang w:val="en-GB"/>
    </w:rPr>
  </w:style>
  <w:style w:type="character" w:customStyle="1" w:styleId="DocumentMapChar1">
    <w:name w:val="Document Map Char1"/>
    <w:link w:val="DocumentMap"/>
    <w:semiHidden/>
    <w:rsid w:val="006E6E87"/>
    <w:rPr>
      <w:rFonts w:ascii="Tahoma" w:eastAsia="Times New Roman" w:hAnsi="Tahoma" w:cs="Tahoma"/>
      <w:sz w:val="16"/>
      <w:szCs w:val="16"/>
      <w:lang w:val="en-GB"/>
    </w:rPr>
  </w:style>
  <w:style w:type="character" w:customStyle="1" w:styleId="DocumentMapChar">
    <w:name w:val="Document Map Char"/>
    <w:semiHidden/>
    <w:rsid w:val="006E6E87"/>
    <w:rPr>
      <w:rFonts w:ascii="Tahoma" w:hAnsi="Tahoma" w:cs="Tahoma"/>
      <w:sz w:val="16"/>
      <w:szCs w:val="16"/>
      <w:lang w:val="en-GB"/>
    </w:rPr>
  </w:style>
  <w:style w:type="paragraph" w:customStyle="1" w:styleId="Text">
    <w:name w:val="Text"/>
    <w:basedOn w:val="Normal"/>
    <w:semiHidden/>
    <w:rsid w:val="006E6E87"/>
    <w:pPr>
      <w:widowControl w:val="0"/>
      <w:autoSpaceDE w:val="0"/>
      <w:autoSpaceDN w:val="0"/>
      <w:spacing w:after="0" w:line="252" w:lineRule="auto"/>
      <w:ind w:firstLine="202"/>
      <w:jc w:val="both"/>
    </w:pPr>
    <w:rPr>
      <w:rFonts w:eastAsia="SimSun"/>
      <w:sz w:val="20"/>
      <w:szCs w:val="20"/>
      <w:lang w:val="en-US"/>
    </w:rPr>
  </w:style>
  <w:style w:type="paragraph" w:styleId="BodyText3">
    <w:name w:val="Body Text 3"/>
    <w:basedOn w:val="Normal"/>
    <w:link w:val="BodyText3Char"/>
    <w:semiHidden/>
    <w:rsid w:val="006E6E87"/>
    <w:pPr>
      <w:tabs>
        <w:tab w:val="left" w:pos="4710"/>
      </w:tabs>
      <w:autoSpaceDE w:val="0"/>
      <w:autoSpaceDN w:val="0"/>
      <w:spacing w:after="0" w:line="480" w:lineRule="auto"/>
      <w:jc w:val="both"/>
    </w:pPr>
    <w:rPr>
      <w:rFonts w:eastAsia="SimSun"/>
      <w:szCs w:val="20"/>
      <w:lang w:val="en-US" w:eastAsia="zh-CN"/>
    </w:rPr>
  </w:style>
  <w:style w:type="character" w:customStyle="1" w:styleId="BodyText3Char">
    <w:name w:val="Body Text 3 Char"/>
    <w:link w:val="BodyText3"/>
    <w:semiHidden/>
    <w:rsid w:val="006E6E87"/>
    <w:rPr>
      <w:rFonts w:ascii="Times New Roman" w:eastAsia="SimSun" w:hAnsi="Times New Roman" w:cs="Times New Roman"/>
      <w:szCs w:val="20"/>
      <w:lang w:val="en-US" w:eastAsia="zh-CN"/>
    </w:rPr>
  </w:style>
  <w:style w:type="paragraph" w:customStyle="1" w:styleId="JnepTitle">
    <w:name w:val="Jnep_Title"/>
    <w:basedOn w:val="JnepNormal"/>
    <w:rsid w:val="006E6E87"/>
    <w:pPr>
      <w:ind w:firstLine="0"/>
      <w:jc w:val="center"/>
    </w:pPr>
    <w:rPr>
      <w:b/>
      <w:sz w:val="20"/>
    </w:rPr>
  </w:style>
  <w:style w:type="paragraph" w:customStyle="1" w:styleId="JnepNormal">
    <w:name w:val="Jnep_Normal"/>
    <w:link w:val="JnepNormal0"/>
    <w:rsid w:val="006E6E87"/>
    <w:pPr>
      <w:widowControl w:val="0"/>
      <w:ind w:firstLine="284"/>
      <w:jc w:val="both"/>
    </w:pPr>
    <w:rPr>
      <w:rFonts w:ascii="Century Schoolbook" w:eastAsia="Times New Roman" w:hAnsi="Century Schoolbook"/>
      <w:sz w:val="18"/>
      <w:lang w:val="en-US" w:eastAsia="ru-RU"/>
    </w:rPr>
  </w:style>
  <w:style w:type="character" w:customStyle="1" w:styleId="JnepNormal0">
    <w:name w:val="Jnep_Normal Знак"/>
    <w:link w:val="JnepNormal"/>
    <w:rsid w:val="006E6E87"/>
    <w:rPr>
      <w:rFonts w:ascii="Century Schoolbook" w:eastAsia="Times New Roman" w:hAnsi="Century Schoolbook" w:cs="Times New Roman"/>
      <w:sz w:val="18"/>
      <w:szCs w:val="20"/>
      <w:lang w:val="en-US" w:eastAsia="ru-RU"/>
    </w:rPr>
  </w:style>
  <w:style w:type="paragraph" w:customStyle="1" w:styleId="JnepAutors">
    <w:name w:val="Jnep_Autors"/>
    <w:basedOn w:val="JnepNormal"/>
    <w:rsid w:val="006E6E87"/>
    <w:pPr>
      <w:ind w:firstLine="0"/>
      <w:jc w:val="center"/>
    </w:pPr>
    <w:rPr>
      <w:sz w:val="20"/>
    </w:rPr>
  </w:style>
  <w:style w:type="paragraph" w:customStyle="1" w:styleId="JnepSection">
    <w:name w:val="Jnep_Section"/>
    <w:basedOn w:val="JnepNormal"/>
    <w:rsid w:val="006E6E87"/>
    <w:pPr>
      <w:numPr>
        <w:numId w:val="6"/>
      </w:numPr>
      <w:tabs>
        <w:tab w:val="clear" w:pos="360"/>
        <w:tab w:val="num" w:pos="285"/>
      </w:tabs>
      <w:ind w:left="284" w:hanging="284"/>
      <w:jc w:val="left"/>
    </w:pPr>
    <w:rPr>
      <w:b/>
      <w:bCs/>
      <w:caps/>
    </w:rPr>
  </w:style>
  <w:style w:type="paragraph" w:customStyle="1" w:styleId="JnepSubsection">
    <w:name w:val="Jnep_Subsection"/>
    <w:basedOn w:val="JnepNormal"/>
    <w:rsid w:val="006E6E87"/>
    <w:pPr>
      <w:numPr>
        <w:ilvl w:val="1"/>
        <w:numId w:val="6"/>
      </w:numPr>
      <w:tabs>
        <w:tab w:val="clear" w:pos="547"/>
        <w:tab w:val="left" w:pos="454"/>
        <w:tab w:val="num" w:pos="2815"/>
      </w:tabs>
      <w:ind w:left="454" w:hanging="454"/>
    </w:pPr>
    <w:rPr>
      <w:b/>
    </w:rPr>
  </w:style>
  <w:style w:type="paragraph" w:customStyle="1" w:styleId="JnepAffiliations">
    <w:name w:val="Jnep_Affiliations"/>
    <w:basedOn w:val="JnepNormal"/>
    <w:qFormat/>
    <w:rsid w:val="006E6E87"/>
    <w:pPr>
      <w:tabs>
        <w:tab w:val="left" w:pos="142"/>
      </w:tabs>
      <w:ind w:firstLine="0"/>
      <w:jc w:val="center"/>
    </w:pPr>
    <w:rPr>
      <w:i/>
    </w:rPr>
  </w:style>
  <w:style w:type="paragraph" w:customStyle="1" w:styleId="JnepAbstract">
    <w:name w:val="Jnep_Abstract"/>
    <w:basedOn w:val="JnepNormal"/>
    <w:rsid w:val="006E6E87"/>
    <w:pPr>
      <w:ind w:left="851" w:right="851"/>
    </w:pPr>
    <w:rPr>
      <w:sz w:val="16"/>
    </w:rPr>
  </w:style>
  <w:style w:type="paragraph" w:customStyle="1" w:styleId="JnepEmptystring">
    <w:name w:val="Jnep_Empty_string"/>
    <w:basedOn w:val="JnepNormal"/>
    <w:rsid w:val="006E6E87"/>
    <w:rPr>
      <w:sz w:val="12"/>
    </w:rPr>
  </w:style>
  <w:style w:type="character" w:customStyle="1" w:styleId="st">
    <w:name w:val="st"/>
    <w:rsid w:val="006E6E87"/>
  </w:style>
  <w:style w:type="paragraph" w:customStyle="1" w:styleId="JnepHeader">
    <w:name w:val="Jnep_Header"/>
    <w:basedOn w:val="JnepNormal"/>
    <w:rsid w:val="006E6E87"/>
    <w:pPr>
      <w:tabs>
        <w:tab w:val="right" w:pos="9639"/>
      </w:tabs>
      <w:ind w:firstLine="0"/>
    </w:pPr>
    <w:rPr>
      <w:szCs w:val="16"/>
    </w:rPr>
  </w:style>
  <w:style w:type="character" w:styleId="Emphasis">
    <w:name w:val="Emphasis"/>
    <w:uiPriority w:val="20"/>
    <w:qFormat/>
    <w:rsid w:val="006E6E87"/>
    <w:rPr>
      <w:i/>
      <w:iCs/>
    </w:rPr>
  </w:style>
  <w:style w:type="paragraph" w:customStyle="1" w:styleId="JnepEquation">
    <w:name w:val="Jnep_Equation"/>
    <w:basedOn w:val="JnepNormal"/>
    <w:rsid w:val="006E6E87"/>
    <w:pPr>
      <w:tabs>
        <w:tab w:val="center" w:pos="2268"/>
        <w:tab w:val="right" w:pos="4536"/>
      </w:tabs>
    </w:pPr>
  </w:style>
  <w:style w:type="paragraph" w:customStyle="1" w:styleId="JnepReferences">
    <w:name w:val="Jnep_References"/>
    <w:basedOn w:val="JnepNormal"/>
    <w:rsid w:val="006E6E87"/>
    <w:pPr>
      <w:numPr>
        <w:numId w:val="11"/>
      </w:numPr>
      <w:tabs>
        <w:tab w:val="left" w:pos="284"/>
      </w:tabs>
    </w:pPr>
    <w:rPr>
      <w:sz w:val="16"/>
      <w:szCs w:val="16"/>
    </w:rPr>
  </w:style>
  <w:style w:type="table" w:styleId="TableGrid">
    <w:name w:val="Table Grid"/>
    <w:basedOn w:val="TableNormal"/>
    <w:rsid w:val="006E6E87"/>
    <w:rPr>
      <w:rFonts w:ascii="Times New Roman" w:eastAsia="Times New Roman" w:hAnsi="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nepCaption">
    <w:name w:val="Jnep_Caption"/>
    <w:basedOn w:val="JnepNormal"/>
    <w:link w:val="JnepCaption0"/>
    <w:rsid w:val="006E6E87"/>
    <w:pPr>
      <w:ind w:firstLine="0"/>
    </w:pPr>
    <w:rPr>
      <w:sz w:val="16"/>
    </w:rPr>
  </w:style>
  <w:style w:type="character" w:customStyle="1" w:styleId="JnepCaption0">
    <w:name w:val="Jnep_Caption Знак"/>
    <w:link w:val="JnepCaption"/>
    <w:rsid w:val="006E6E87"/>
    <w:rPr>
      <w:rFonts w:ascii="Century Schoolbook" w:eastAsia="Times New Roman" w:hAnsi="Century Schoolbook" w:cs="Times New Roman"/>
      <w:sz w:val="16"/>
      <w:szCs w:val="20"/>
      <w:lang w:val="en-US" w:eastAsia="ru-RU"/>
    </w:rPr>
  </w:style>
  <w:style w:type="character" w:styleId="FollowedHyperlink">
    <w:name w:val="FollowedHyperlink"/>
    <w:rsid w:val="006E6E87"/>
    <w:rPr>
      <w:color w:val="800080"/>
      <w:u w:val="single"/>
    </w:rPr>
  </w:style>
  <w:style w:type="paragraph" w:customStyle="1" w:styleId="JnepSectionNonNum">
    <w:name w:val="Jnep_Section_NonNum"/>
    <w:basedOn w:val="JnepSection"/>
    <w:qFormat/>
    <w:rsid w:val="006E6E87"/>
    <w:pPr>
      <w:numPr>
        <w:numId w:val="0"/>
      </w:numPr>
      <w:tabs>
        <w:tab w:val="left" w:pos="570"/>
      </w:tabs>
      <w:ind w:firstLine="284"/>
    </w:pPr>
  </w:style>
  <w:style w:type="paragraph" w:customStyle="1" w:styleId="JnepEquationlarge">
    <w:name w:val="Jnep_Equation_large"/>
    <w:basedOn w:val="JnepEquation"/>
    <w:qFormat/>
    <w:rsid w:val="006E6E87"/>
    <w:pPr>
      <w:tabs>
        <w:tab w:val="clear" w:pos="2268"/>
        <w:tab w:val="clear" w:pos="4536"/>
        <w:tab w:val="center" w:pos="4820"/>
        <w:tab w:val="right" w:pos="9639"/>
      </w:tabs>
    </w:pPr>
  </w:style>
  <w:style w:type="paragraph" w:styleId="EndnoteText">
    <w:name w:val="endnote text"/>
    <w:basedOn w:val="Normal"/>
    <w:link w:val="EndnoteTextChar"/>
    <w:uiPriority w:val="99"/>
    <w:semiHidden/>
    <w:unhideWhenUsed/>
    <w:rsid w:val="006E6E87"/>
    <w:pPr>
      <w:spacing w:after="0" w:line="240" w:lineRule="auto"/>
    </w:pPr>
    <w:rPr>
      <w:sz w:val="20"/>
      <w:szCs w:val="20"/>
    </w:rPr>
  </w:style>
  <w:style w:type="character" w:customStyle="1" w:styleId="EndnoteTextChar">
    <w:name w:val="Endnote Text Char"/>
    <w:link w:val="EndnoteText"/>
    <w:uiPriority w:val="99"/>
    <w:semiHidden/>
    <w:rsid w:val="006E6E87"/>
    <w:rPr>
      <w:sz w:val="20"/>
      <w:szCs w:val="20"/>
    </w:rPr>
  </w:style>
  <w:style w:type="character" w:styleId="LineNumber">
    <w:name w:val="line number"/>
    <w:uiPriority w:val="99"/>
    <w:semiHidden/>
    <w:unhideWhenUsed/>
    <w:rsid w:val="00E40C76"/>
    <w:rPr>
      <w:rFonts w:ascii="Calibri" w:hAnsi="Calibri"/>
      <w:color w:val="00B05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hyperlink" Target="http://sumdu.edu.ua/"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jnep.sumdu.edu.ua/index.php?lang=uk" TargetMode="External"/><Relationship Id="rId1" Type="http://schemas.openxmlformats.org/officeDocument/2006/relationships/hyperlink" Target="http://jnep.sumdu.edu.ua/index.php?lang=en" TargetMode="External"/></Relationships>
</file>

<file path=word/_rels/header4.xml.rels><?xml version="1.0" encoding="UTF-8" standalone="yes"?>
<Relationships xmlns="http://schemas.openxmlformats.org/package/2006/relationships"><Relationship Id="rId2" Type="http://schemas.openxmlformats.org/officeDocument/2006/relationships/hyperlink" Target="http://jnep.sumdu.edu.ua/index.php?lang=en" TargetMode="External"/><Relationship Id="rId1" Type="http://schemas.openxmlformats.org/officeDocument/2006/relationships/hyperlink" Target="http://jnep.sumdu.edu.ua/index.php?lang=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Downloads\J_Nano_Electron_Phys_Eng%5b1%5d%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1C1C9-09D4-4F5B-8E81-539DCB959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J_Nano_Electron_Phys_Eng[1] (1)</Template>
  <TotalTime>680</TotalTime>
  <Pages>4</Pages>
  <Words>2309</Words>
  <Characters>13166</Characters>
  <Application>Microsoft Office Word</Application>
  <DocSecurity>0</DocSecurity>
  <Lines>109</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SSU</Company>
  <LinksUpToDate>false</LinksUpToDate>
  <CharactersWithSpaces>15445</CharactersWithSpaces>
  <SharedDoc>false</SharedDoc>
  <HLinks>
    <vt:vector size="78" baseType="variant">
      <vt:variant>
        <vt:i4>196617</vt:i4>
      </vt:variant>
      <vt:variant>
        <vt:i4>51</vt:i4>
      </vt:variant>
      <vt:variant>
        <vt:i4>0</vt:i4>
      </vt:variant>
      <vt:variant>
        <vt:i4>5</vt:i4>
      </vt:variant>
      <vt:variant>
        <vt:lpwstr>http://arxiv.org/abs/cond-mat/0211606</vt:lpwstr>
      </vt:variant>
      <vt:variant>
        <vt:lpwstr/>
      </vt:variant>
      <vt:variant>
        <vt:i4>1507396</vt:i4>
      </vt:variant>
      <vt:variant>
        <vt:i4>48</vt:i4>
      </vt:variant>
      <vt:variant>
        <vt:i4>0</vt:i4>
      </vt:variant>
      <vt:variant>
        <vt:i4>5</vt:i4>
      </vt:variant>
      <vt:variant>
        <vt:lpwstr>http://jnep.sumdu.edu.ua/download/SchoolBookFonts.zip</vt:lpwstr>
      </vt:variant>
      <vt:variant>
        <vt:lpwstr/>
      </vt:variant>
      <vt:variant>
        <vt:i4>7602213</vt:i4>
      </vt:variant>
      <vt:variant>
        <vt:i4>9</vt:i4>
      </vt:variant>
      <vt:variant>
        <vt:i4>0</vt:i4>
      </vt:variant>
      <vt:variant>
        <vt:i4>5</vt:i4>
      </vt:variant>
      <vt:variant>
        <vt:lpwstr>http://jnep.sumdu.edu.ua/download/ISI_WoS_Abbreviations.zip</vt:lpwstr>
      </vt:variant>
      <vt:variant>
        <vt:lpwstr/>
      </vt:variant>
      <vt:variant>
        <vt:i4>6160433</vt:i4>
      </vt:variant>
      <vt:variant>
        <vt:i4>6</vt:i4>
      </vt:variant>
      <vt:variant>
        <vt:i4>0</vt:i4>
      </vt:variant>
      <vt:variant>
        <vt:i4>5</vt:i4>
      </vt:variant>
      <vt:variant>
        <vt:lpwstr>http://jnep.sumdu.edu.ua/download/PACS_index.pdf</vt:lpwstr>
      </vt:variant>
      <vt:variant>
        <vt:lpwstr/>
      </vt:variant>
      <vt:variant>
        <vt:i4>917592</vt:i4>
      </vt:variant>
      <vt:variant>
        <vt:i4>3</vt:i4>
      </vt:variant>
      <vt:variant>
        <vt:i4>0</vt:i4>
      </vt:variant>
      <vt:variant>
        <vt:i4>5</vt:i4>
      </vt:variant>
      <vt:variant>
        <vt:lpwstr>http://www.aip.org/pacs/</vt:lpwstr>
      </vt:variant>
      <vt:variant>
        <vt:lpwstr/>
      </vt:variant>
      <vt:variant>
        <vt:i4>1966105</vt:i4>
      </vt:variant>
      <vt:variant>
        <vt:i4>0</vt:i4>
      </vt:variant>
      <vt:variant>
        <vt:i4>0</vt:i4>
      </vt:variant>
      <vt:variant>
        <vt:i4>5</vt:i4>
      </vt:variant>
      <vt:variant>
        <vt:lpwstr>http://jnep.sumdu.edu.ua/</vt:lpwstr>
      </vt:variant>
      <vt:variant>
        <vt:lpwstr/>
      </vt:variant>
      <vt:variant>
        <vt:i4>3801127</vt:i4>
      </vt:variant>
      <vt:variant>
        <vt:i4>90</vt:i4>
      </vt:variant>
      <vt:variant>
        <vt:i4>0</vt:i4>
      </vt:variant>
      <vt:variant>
        <vt:i4>5</vt:i4>
      </vt:variant>
      <vt:variant>
        <vt:lpwstr>http://jnep.sumdu.edu.ua/index.php?lang=en</vt:lpwstr>
      </vt:variant>
      <vt:variant>
        <vt:lpwstr/>
      </vt:variant>
      <vt:variant>
        <vt:i4>4128823</vt:i4>
      </vt:variant>
      <vt:variant>
        <vt:i4>87</vt:i4>
      </vt:variant>
      <vt:variant>
        <vt:i4>0</vt:i4>
      </vt:variant>
      <vt:variant>
        <vt:i4>5</vt:i4>
      </vt:variant>
      <vt:variant>
        <vt:lpwstr>http://jnep.sumdu.edu.ua/index.php?lang=uk</vt:lpwstr>
      </vt:variant>
      <vt:variant>
        <vt:lpwstr/>
      </vt:variant>
      <vt:variant>
        <vt:i4>3801127</vt:i4>
      </vt:variant>
      <vt:variant>
        <vt:i4>84</vt:i4>
      </vt:variant>
      <vt:variant>
        <vt:i4>0</vt:i4>
      </vt:variant>
      <vt:variant>
        <vt:i4>5</vt:i4>
      </vt:variant>
      <vt:variant>
        <vt:lpwstr>http://jnep.sumdu.edu.ua/index.php?lang=en</vt:lpwstr>
      </vt:variant>
      <vt:variant>
        <vt:lpwstr/>
      </vt:variant>
      <vt:variant>
        <vt:i4>4128823</vt:i4>
      </vt:variant>
      <vt:variant>
        <vt:i4>81</vt:i4>
      </vt:variant>
      <vt:variant>
        <vt:i4>0</vt:i4>
      </vt:variant>
      <vt:variant>
        <vt:i4>5</vt:i4>
      </vt:variant>
      <vt:variant>
        <vt:lpwstr>http://jnep.sumdu.edu.ua/index.php?lang=uk</vt:lpwstr>
      </vt:variant>
      <vt:variant>
        <vt:lpwstr/>
      </vt:variant>
      <vt:variant>
        <vt:i4>655389</vt:i4>
      </vt:variant>
      <vt:variant>
        <vt:i4>78</vt:i4>
      </vt:variant>
      <vt:variant>
        <vt:i4>0</vt:i4>
      </vt:variant>
      <vt:variant>
        <vt:i4>5</vt:i4>
      </vt:variant>
      <vt:variant>
        <vt:lpwstr>http://sumdu.edu.ua/</vt:lpwstr>
      </vt:variant>
      <vt:variant>
        <vt:lpwstr/>
      </vt:variant>
      <vt:variant>
        <vt:i4>4128823</vt:i4>
      </vt:variant>
      <vt:variant>
        <vt:i4>33</vt:i4>
      </vt:variant>
      <vt:variant>
        <vt:i4>0</vt:i4>
      </vt:variant>
      <vt:variant>
        <vt:i4>5</vt:i4>
      </vt:variant>
      <vt:variant>
        <vt:lpwstr>http://jnep.sumdu.edu.ua/index.php?lang=uk</vt:lpwstr>
      </vt:variant>
      <vt:variant>
        <vt:lpwstr/>
      </vt:variant>
      <vt:variant>
        <vt:i4>3801127</vt:i4>
      </vt:variant>
      <vt:variant>
        <vt:i4>30</vt:i4>
      </vt:variant>
      <vt:variant>
        <vt:i4>0</vt:i4>
      </vt:variant>
      <vt:variant>
        <vt:i4>5</vt:i4>
      </vt:variant>
      <vt:variant>
        <vt:lpwstr>http://jnep.sumdu.edu.ua/index.php?lang=en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adityaskili06@outlook.com</cp:lastModifiedBy>
  <cp:revision>26</cp:revision>
  <dcterms:created xsi:type="dcterms:W3CDTF">2024-12-23T09:47:00Z</dcterms:created>
  <dcterms:modified xsi:type="dcterms:W3CDTF">2024-12-24T16:21:00Z</dcterms:modified>
</cp:coreProperties>
</file>